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425"/>
        <w:gridCol w:w="4151"/>
      </w:tblGrid>
      <w:tr w:rsidR="00C8495B" w:rsidRPr="00C8495B" w:rsidTr="007809EA">
        <w:tc>
          <w:tcPr>
            <w:tcW w:w="5425" w:type="dxa"/>
          </w:tcPr>
          <w:p w:rsidR="00C8495B" w:rsidRPr="00C8495B" w:rsidRDefault="00C8495B" w:rsidP="00C8495B">
            <w:pPr>
              <w:pStyle w:val="Title"/>
              <w:pBdr>
                <w:bottom w:val="none" w:sz="0" w:space="0" w:color="auto"/>
              </w:pBdr>
              <w:rPr>
                <w:rFonts w:asciiTheme="minorHAnsi" w:hAnsiTheme="minorHAnsi"/>
                <w:sz w:val="40"/>
                <w:szCs w:val="40"/>
              </w:rPr>
            </w:pPr>
            <w:bookmarkStart w:id="0" w:name="_Toc309725665"/>
            <w:r w:rsidRPr="00C8495B">
              <w:rPr>
                <w:rFonts w:asciiTheme="minorHAnsi" w:hAnsiTheme="minorHAnsi"/>
                <w:sz w:val="40"/>
                <w:szCs w:val="40"/>
              </w:rPr>
              <w:t xml:space="preserve">Troy </w:t>
            </w:r>
            <w:r w:rsidR="007809EA">
              <w:rPr>
                <w:rFonts w:asciiTheme="minorHAnsi" w:hAnsiTheme="minorHAnsi"/>
                <w:sz w:val="40"/>
                <w:szCs w:val="40"/>
              </w:rPr>
              <w:t>(</w:t>
            </w:r>
            <w:r w:rsidRPr="00C8495B">
              <w:rPr>
                <w:rFonts w:asciiTheme="minorHAnsi" w:hAnsiTheme="minorHAnsi"/>
                <w:sz w:val="40"/>
                <w:szCs w:val="40"/>
              </w:rPr>
              <w:t>St. Clair Boyd</w:t>
            </w:r>
            <w:r w:rsidR="007809EA">
              <w:rPr>
                <w:rFonts w:asciiTheme="minorHAnsi" w:hAnsiTheme="minorHAnsi"/>
                <w:sz w:val="40"/>
                <w:szCs w:val="40"/>
              </w:rPr>
              <w:t>)</w:t>
            </w:r>
            <w:r w:rsidRPr="00C8495B">
              <w:rPr>
                <w:rFonts w:asciiTheme="minorHAnsi" w:hAnsiTheme="minorHAnsi"/>
                <w:sz w:val="40"/>
                <w:szCs w:val="40"/>
              </w:rPr>
              <w:t xml:space="preserve"> Forster</w:t>
            </w:r>
          </w:p>
          <w:p w:rsidR="00C8495B" w:rsidRPr="00C8495B" w:rsidRDefault="00C8495B" w:rsidP="00C8495B">
            <w:r w:rsidRPr="00C8495B">
              <w:t>Director of Technology and Innovation</w:t>
            </w:r>
          </w:p>
          <w:p w:rsidR="00C8495B" w:rsidRPr="00C8495B" w:rsidRDefault="00C8495B" w:rsidP="00C8495B">
            <w:r w:rsidRPr="00C8495B">
              <w:t>Toronto (Downtown), Canada</w:t>
            </w:r>
          </w:p>
          <w:p w:rsidR="00C8495B" w:rsidRPr="00C8495B" w:rsidRDefault="00894429" w:rsidP="00C8495B">
            <w:hyperlink r:id="rId11" w:history="1">
              <w:r w:rsidRPr="00894429">
                <w:rPr>
                  <w:rStyle w:val="Hyperlink"/>
                </w:rPr>
                <w:t>troy.forster@gmail.com</w:t>
              </w:r>
            </w:hyperlink>
          </w:p>
          <w:p w:rsidR="00C8495B" w:rsidRPr="00C8495B" w:rsidRDefault="0071755F" w:rsidP="00C8495B">
            <w:hyperlink r:id="rId12" w:history="1">
              <w:r w:rsidR="00C8495B" w:rsidRPr="0059743A">
                <w:rPr>
                  <w:rStyle w:val="Hyperlink"/>
                </w:rPr>
                <w:t>416 617 4921</w:t>
              </w:r>
            </w:hyperlink>
          </w:p>
        </w:tc>
        <w:tc>
          <w:tcPr>
            <w:tcW w:w="4151" w:type="dxa"/>
            <w:shd w:val="clear" w:color="auto" w:fill="DBE5F1" w:themeFill="accent1" w:themeFillTint="33"/>
          </w:tcPr>
          <w:p w:rsidR="00C8495B" w:rsidRPr="008A5A1B" w:rsidRDefault="0071755F" w:rsidP="00C8495B">
            <w:hyperlink r:id="rId13" w:history="1">
              <w:r w:rsidR="0059743A" w:rsidRPr="005D6607">
                <w:rPr>
                  <w:rStyle w:val="Hyperlink"/>
                </w:rPr>
                <w:t>http://tforster.com</w:t>
              </w:r>
            </w:hyperlink>
          </w:p>
          <w:p w:rsidR="00C8495B" w:rsidRPr="008A5A1B" w:rsidRDefault="0071755F" w:rsidP="00C8495B">
            <w:hyperlink r:id="rId14" w:history="1">
              <w:r w:rsidR="00C8495B" w:rsidRPr="008A5A1B">
                <w:rPr>
                  <w:rStyle w:val="Hyperlink"/>
                </w:rPr>
                <w:t>http://blog.tforster.com</w:t>
              </w:r>
            </w:hyperlink>
          </w:p>
          <w:p w:rsidR="008A5A1B" w:rsidRPr="00C8495B" w:rsidRDefault="0071755F" w:rsidP="00C8495B">
            <w:hyperlink r:id="rId15" w:history="1">
              <w:r w:rsidR="008A5A1B" w:rsidRPr="008A5A1B">
                <w:rPr>
                  <w:rStyle w:val="Hyperlink"/>
                </w:rPr>
                <w:t>https://twitter.com/tforster</w:t>
              </w:r>
            </w:hyperlink>
          </w:p>
          <w:p w:rsidR="008A5A1B" w:rsidRDefault="0071755F" w:rsidP="00C8495B">
            <w:hyperlink r:id="rId16" w:history="1">
              <w:r w:rsidR="008A5A1B" w:rsidRPr="008A5A1B">
                <w:rPr>
                  <w:rStyle w:val="Hyperlink"/>
                </w:rPr>
                <w:t>https://github.com/tforster</w:t>
              </w:r>
            </w:hyperlink>
          </w:p>
          <w:p w:rsidR="00C8495B" w:rsidRPr="00C8495B" w:rsidRDefault="0071755F" w:rsidP="00C8495B">
            <w:hyperlink r:id="rId17" w:history="1">
              <w:r w:rsidR="008A5A1B" w:rsidRPr="008A5A1B">
                <w:rPr>
                  <w:rStyle w:val="Hyperlink"/>
                </w:rPr>
                <w:t>http://www.linkedin.com/in/tforster</w:t>
              </w:r>
            </w:hyperlink>
          </w:p>
          <w:p w:rsidR="008A5A1B" w:rsidRPr="008A5A1B" w:rsidRDefault="008A5A1B" w:rsidP="00C8495B">
            <w:pPr>
              <w:rPr>
                <w:rStyle w:val="Hyperlink"/>
              </w:rPr>
            </w:pPr>
            <w:r>
              <w:fldChar w:fldCharType="begin"/>
            </w:r>
            <w:r>
              <w:instrText xml:space="preserve"> HYPERLINK "https://www.facebook.com/troy.forster" </w:instrText>
            </w:r>
            <w:r>
              <w:fldChar w:fldCharType="separate"/>
            </w:r>
            <w:r w:rsidRPr="008A5A1B">
              <w:rPr>
                <w:rStyle w:val="Hyperlink"/>
              </w:rPr>
              <w:t>https://www.facebook.com/troy.forster</w:t>
            </w:r>
          </w:p>
          <w:p w:rsidR="00C8495B" w:rsidRPr="00C8495B" w:rsidRDefault="008A5A1B" w:rsidP="00C8495B">
            <w:r>
              <w:fldChar w:fldCharType="end"/>
            </w:r>
            <w:hyperlink r:id="rId18" w:history="1">
              <w:r w:rsidRPr="008A5A1B">
                <w:rPr>
                  <w:rStyle w:val="Hyperlink"/>
                </w:rPr>
                <w:t>http://instagram.com/tforster</w:t>
              </w:r>
            </w:hyperlink>
          </w:p>
        </w:tc>
      </w:tr>
    </w:tbl>
    <w:bookmarkEnd w:id="0"/>
    <w:p w:rsidR="00AC5266" w:rsidRDefault="00A57328" w:rsidP="00A57328">
      <w:pPr>
        <w:pStyle w:val="Heading1"/>
      </w:pPr>
      <w:r>
        <w:t>About Me</w:t>
      </w:r>
    </w:p>
    <w:p w:rsidR="00A57328" w:rsidRDefault="00391014" w:rsidP="00A57328">
      <w:pPr>
        <w:pStyle w:val="ListBullet"/>
      </w:pPr>
      <w:r>
        <w:t xml:space="preserve">I have over </w:t>
      </w:r>
      <w:r w:rsidR="00A57328">
        <w:t xml:space="preserve">25 </w:t>
      </w:r>
      <w:r w:rsidR="00CB7510">
        <w:t>years’ experience</w:t>
      </w:r>
      <w:r w:rsidR="00A57328">
        <w:t xml:space="preserve"> developing </w:t>
      </w:r>
      <w:r w:rsidR="000763D5">
        <w:t>creative solutions for challenging problems</w:t>
      </w:r>
    </w:p>
    <w:p w:rsidR="00AC5C4A" w:rsidRDefault="00391014" w:rsidP="00A57328">
      <w:pPr>
        <w:pStyle w:val="ListBullet"/>
      </w:pPr>
      <w:r>
        <w:t>I am a h</w:t>
      </w:r>
      <w:r w:rsidR="00AC5C4A">
        <w:t xml:space="preserve">ands-on technologist </w:t>
      </w:r>
      <w:r>
        <w:t xml:space="preserve">that </w:t>
      </w:r>
      <w:r w:rsidR="00AC5C4A">
        <w:t xml:space="preserve">inspires and leads </w:t>
      </w:r>
      <w:r>
        <w:t xml:space="preserve">my </w:t>
      </w:r>
      <w:r w:rsidR="00AC5C4A">
        <w:t>technical staff</w:t>
      </w:r>
    </w:p>
    <w:p w:rsidR="00AC5C4A" w:rsidRDefault="00391014" w:rsidP="00A57328">
      <w:pPr>
        <w:pStyle w:val="ListBullet"/>
      </w:pPr>
      <w:r>
        <w:t>I put my clients first as a future-</w:t>
      </w:r>
      <w:r w:rsidR="00AC5C4A">
        <w:t>thinker</w:t>
      </w:r>
      <w:r>
        <w:t xml:space="preserve"> architecting for long term sustainability</w:t>
      </w:r>
    </w:p>
    <w:p w:rsidR="00A57328" w:rsidRDefault="00BD1AD6" w:rsidP="00391014">
      <w:pPr>
        <w:pStyle w:val="ListBullet"/>
      </w:pPr>
      <w:r>
        <w:t>I draw</w:t>
      </w:r>
      <w:r w:rsidR="00391014">
        <w:t xml:space="preserve"> upon </w:t>
      </w:r>
      <w:r w:rsidR="00CB7510">
        <w:t xml:space="preserve">a </w:t>
      </w:r>
      <w:r w:rsidR="00391014">
        <w:t xml:space="preserve">wealth of experience from many diverse industries </w:t>
      </w:r>
      <w:r w:rsidR="00A57328">
        <w:t>including legal, financial, telecommunications, communications, advertising, engineering and government</w:t>
      </w:r>
    </w:p>
    <w:p w:rsidR="00A9535B" w:rsidRDefault="00A9535B" w:rsidP="00A9535B">
      <w:pPr>
        <w:pStyle w:val="BodyText"/>
      </w:pPr>
      <w:r w:rsidRPr="00A9535B">
        <w:t>My successes are directly attributable to my strong technical knowledge combined with superb client relationship skills. I am very comfortable working directly with non-technical senior management and have often been called upon to write and present content to large audiences. I am a rapid learner, putting me at a distinct advantage when “parachuting” into new environments.</w:t>
      </w:r>
    </w:p>
    <w:p w:rsidR="007B162E" w:rsidRDefault="007B162E" w:rsidP="00A57328">
      <w:pPr>
        <w:pStyle w:val="Heading1"/>
      </w:pPr>
      <w:r>
        <w:t>Recent Projects</w:t>
      </w:r>
      <w:r w:rsidR="00F168AE">
        <w:t xml:space="preserve"> and Highlights</w:t>
      </w:r>
    </w:p>
    <w:p w:rsidR="003A51D7" w:rsidRDefault="003A51D7" w:rsidP="00A57328">
      <w:pPr>
        <w:pStyle w:val="ListBullet"/>
      </w:pPr>
      <w:r>
        <w:t>Major mobile application for GlaxoSmithKline (Fall 2014 release)</w:t>
      </w:r>
    </w:p>
    <w:p w:rsidR="0043133C" w:rsidRDefault="000E29AC" w:rsidP="00A57328">
      <w:pPr>
        <w:pStyle w:val="ListBullet"/>
      </w:pPr>
      <w:r>
        <w:t>Global s</w:t>
      </w:r>
      <w:r w:rsidR="0043133C">
        <w:t>ales support tool for Pfizer</w:t>
      </w:r>
      <w:r>
        <w:t xml:space="preserve"> in 20+ countries</w:t>
      </w:r>
    </w:p>
    <w:p w:rsidR="007B162E" w:rsidRDefault="007B162E" w:rsidP="00A57328">
      <w:pPr>
        <w:pStyle w:val="ListBullet"/>
      </w:pPr>
      <w:r>
        <w:t>Autonomous drone with text-to-speech megaphone</w:t>
      </w:r>
    </w:p>
    <w:p w:rsidR="007B162E" w:rsidRDefault="00D2422E" w:rsidP="00A57328">
      <w:pPr>
        <w:pStyle w:val="ListBullet"/>
      </w:pPr>
      <w:r>
        <w:t xml:space="preserve">Architected a </w:t>
      </w:r>
      <w:r w:rsidR="007B162E">
        <w:t>NodeJS Multilingual CMS SPA with Ajax SEO support</w:t>
      </w:r>
    </w:p>
    <w:p w:rsidR="007B162E" w:rsidRDefault="00DC3A94" w:rsidP="00A57328">
      <w:pPr>
        <w:pStyle w:val="ListBullet"/>
      </w:pPr>
      <w:r>
        <w:t>Sun activated mobile coupon for sunscreen product</w:t>
      </w:r>
    </w:p>
    <w:p w:rsidR="00DC3A94" w:rsidRDefault="00DC3A94" w:rsidP="00A57328">
      <w:pPr>
        <w:pStyle w:val="ListBullet"/>
      </w:pPr>
      <w:proofErr w:type="spellStart"/>
      <w:r>
        <w:t>IoT</w:t>
      </w:r>
      <w:proofErr w:type="spellEnd"/>
      <w:r>
        <w:t xml:space="preserve"> out-of-office indicator</w:t>
      </w:r>
    </w:p>
    <w:p w:rsidR="00DC3A94" w:rsidRDefault="00DC3A94" w:rsidP="00A57328">
      <w:pPr>
        <w:pStyle w:val="ListBullet"/>
      </w:pPr>
      <w:r>
        <w:t xml:space="preserve">GPS timed linear </w:t>
      </w:r>
      <w:r w:rsidR="00A57328">
        <w:t>clock</w:t>
      </w:r>
    </w:p>
    <w:p w:rsidR="00B57354" w:rsidRDefault="0071755F" w:rsidP="00A57328">
      <w:pPr>
        <w:pStyle w:val="Heading1"/>
        <w:tabs>
          <w:tab w:val="right" w:pos="9360"/>
        </w:tabs>
      </w:pPr>
      <w:hyperlink r:id="rId19">
        <w:r w:rsidR="00A9535B" w:rsidRPr="002E3755">
          <w:rPr>
            <w:rStyle w:val="Heading1HyperlinkChar"/>
            <w:b/>
          </w:rPr>
          <w:t>TBWA\Toronto</w:t>
        </w:r>
      </w:hyperlink>
      <w:r w:rsidR="00B57354">
        <w:tab/>
      </w:r>
      <w:r w:rsidR="002E3755" w:rsidRPr="00A9535B">
        <w:rPr>
          <w:rFonts w:cs="Times New Roman"/>
          <w:b w:val="0"/>
          <w:color w:val="000000"/>
          <w:sz w:val="20"/>
          <w:szCs w:val="20"/>
        </w:rPr>
        <w:t xml:space="preserve">April 2010 to </w:t>
      </w:r>
      <w:r w:rsidR="007C02D6">
        <w:rPr>
          <w:rFonts w:cs="Times New Roman"/>
          <w:b w:val="0"/>
          <w:color w:val="000000"/>
          <w:sz w:val="20"/>
          <w:szCs w:val="20"/>
        </w:rPr>
        <w:t>now</w:t>
      </w:r>
    </w:p>
    <w:p w:rsidR="00A9535B" w:rsidRPr="002E3755" w:rsidRDefault="00A9535B" w:rsidP="002E3755">
      <w:pPr>
        <w:pStyle w:val="Heading2"/>
      </w:pPr>
      <w:r w:rsidRPr="002E3755">
        <w:t>Director of Technology</w:t>
      </w:r>
      <w:r w:rsidR="00A57328" w:rsidRPr="002E3755">
        <w:t xml:space="preserve"> and Innovation</w:t>
      </w:r>
    </w:p>
    <w:p w:rsidR="00A0006F" w:rsidRDefault="00A0006F" w:rsidP="00A0006F">
      <w:pPr>
        <w:pStyle w:val="ListBullet"/>
      </w:pPr>
      <w:r w:rsidRPr="00A9535B">
        <w:t>Technology Evangelist</w:t>
      </w:r>
    </w:p>
    <w:p w:rsidR="000763D5" w:rsidRDefault="000763D5" w:rsidP="00A9535B">
      <w:pPr>
        <w:pStyle w:val="ListBullet"/>
      </w:pPr>
      <w:r>
        <w:t>Manage team of ten developers</w:t>
      </w:r>
    </w:p>
    <w:p w:rsidR="00512D0B" w:rsidRDefault="00CF2757" w:rsidP="00CF2757">
      <w:pPr>
        <w:pStyle w:val="ListBullet"/>
      </w:pPr>
      <w:r>
        <w:t>Clients include: AMI</w:t>
      </w:r>
      <w:r>
        <w:t xml:space="preserve">, </w:t>
      </w:r>
      <w:r>
        <w:t>CMA</w:t>
      </w:r>
      <w:r>
        <w:t xml:space="preserve">, </w:t>
      </w:r>
      <w:r w:rsidR="00512D0B">
        <w:t xml:space="preserve">Cooper </w:t>
      </w:r>
      <w:r>
        <w:t>Vision</w:t>
      </w:r>
      <w:r>
        <w:t xml:space="preserve">, </w:t>
      </w:r>
      <w:r w:rsidR="00512D0B">
        <w:t>Energizer</w:t>
      </w:r>
      <w:r>
        <w:t xml:space="preserve">, </w:t>
      </w:r>
      <w:r w:rsidR="00512D0B">
        <w:t>Gatorade</w:t>
      </w:r>
      <w:r>
        <w:t xml:space="preserve">, </w:t>
      </w:r>
      <w:r>
        <w:t>GlaxoSmithKline</w:t>
      </w:r>
      <w:r>
        <w:t xml:space="preserve">, </w:t>
      </w:r>
      <w:r>
        <w:t>Google</w:t>
      </w:r>
      <w:r>
        <w:t xml:space="preserve">, </w:t>
      </w:r>
      <w:r>
        <w:t>Grammy Awards</w:t>
      </w:r>
      <w:r>
        <w:t xml:space="preserve">, </w:t>
      </w:r>
      <w:r w:rsidR="00512D0B">
        <w:t>Infiniti</w:t>
      </w:r>
      <w:r>
        <w:t xml:space="preserve">, </w:t>
      </w:r>
      <w:r w:rsidR="00512D0B">
        <w:t>KPMG</w:t>
      </w:r>
      <w:r>
        <w:t xml:space="preserve">, </w:t>
      </w:r>
      <w:proofErr w:type="spellStart"/>
      <w:r>
        <w:t>Minto</w:t>
      </w:r>
      <w:proofErr w:type="spellEnd"/>
      <w:r>
        <w:t>,</w:t>
      </w:r>
      <w:r w:rsidR="00512D0B">
        <w:t xml:space="preserve"> Nissan</w:t>
      </w:r>
      <w:r>
        <w:t xml:space="preserve">, </w:t>
      </w:r>
      <w:r w:rsidR="00512D0B">
        <w:t>Petro-Cana</w:t>
      </w:r>
      <w:r>
        <w:t>da</w:t>
      </w:r>
      <w:r>
        <w:t xml:space="preserve">, </w:t>
      </w:r>
      <w:r>
        <w:t>Pfizer</w:t>
      </w:r>
      <w:r>
        <w:t xml:space="preserve">, </w:t>
      </w:r>
      <w:r>
        <w:t xml:space="preserve">Purina, </w:t>
      </w:r>
      <w:proofErr w:type="spellStart"/>
      <w:r w:rsidR="00512D0B">
        <w:t>TEDMed</w:t>
      </w:r>
      <w:proofErr w:type="spellEnd"/>
      <w:r>
        <w:t xml:space="preserve">, </w:t>
      </w:r>
      <w:r w:rsidR="00512D0B">
        <w:t>Visa</w:t>
      </w:r>
      <w:r>
        <w:t xml:space="preserve">, </w:t>
      </w:r>
      <w:r w:rsidR="00512D0B">
        <w:t>West</w:t>
      </w:r>
      <w:r>
        <w:t xml:space="preserve">Jet, </w:t>
      </w:r>
      <w:r w:rsidR="00512D0B">
        <w:t>Yellow Tail Wines</w:t>
      </w:r>
    </w:p>
    <w:p w:rsidR="00A9535B" w:rsidRPr="00A9535B" w:rsidRDefault="000D73A9" w:rsidP="00A9535B">
      <w:pPr>
        <w:pStyle w:val="ListBullet"/>
      </w:pPr>
      <w:r>
        <w:t xml:space="preserve">Define core </w:t>
      </w:r>
      <w:r w:rsidR="00A9535B" w:rsidRPr="00A9535B">
        <w:t>technology values</w:t>
      </w:r>
    </w:p>
    <w:p w:rsidR="00A9535B" w:rsidRPr="00A9535B" w:rsidRDefault="00A9535B" w:rsidP="00A9535B">
      <w:pPr>
        <w:pStyle w:val="ListBullet"/>
      </w:pPr>
      <w:r w:rsidRPr="00A9535B">
        <w:t xml:space="preserve">Work with digital strategists and </w:t>
      </w:r>
      <w:proofErr w:type="spellStart"/>
      <w:r w:rsidRPr="00A9535B">
        <w:t>creatives</w:t>
      </w:r>
      <w:proofErr w:type="spellEnd"/>
      <w:r w:rsidRPr="00A9535B">
        <w:t xml:space="preserve"> </w:t>
      </w:r>
      <w:bookmarkStart w:id="1" w:name="_GoBack"/>
      <w:bookmarkEnd w:id="1"/>
      <w:r w:rsidRPr="00A9535B">
        <w:t>from earliest point to ensure tech is feasible, we are pushing boundaries, we adhere to core technology values</w:t>
      </w:r>
    </w:p>
    <w:p w:rsidR="00A9535B" w:rsidRPr="00A9535B" w:rsidRDefault="00A0006F" w:rsidP="00A9535B">
      <w:pPr>
        <w:pStyle w:val="ListBullet"/>
      </w:pPr>
      <w:r>
        <w:lastRenderedPageBreak/>
        <w:t>c</w:t>
      </w:r>
      <w:r w:rsidR="00A9535B" w:rsidRPr="00A9535B">
        <w:t>reative technology exploration, R&amp;D, Application and Solutions Architect</w:t>
      </w:r>
    </w:p>
    <w:p w:rsidR="00A9535B" w:rsidRPr="00A9535B" w:rsidRDefault="00A9535B" w:rsidP="00A9535B">
      <w:pPr>
        <w:pStyle w:val="ListBullet"/>
      </w:pPr>
      <w:r w:rsidRPr="00A9535B">
        <w:t>Participate in new business pitches</w:t>
      </w:r>
    </w:p>
    <w:p w:rsidR="00A9535B" w:rsidRPr="00A9535B" w:rsidRDefault="00A9535B" w:rsidP="00A9535B">
      <w:pPr>
        <w:pStyle w:val="ListBullet"/>
      </w:pPr>
      <w:r w:rsidRPr="00A9535B">
        <w:t>Global tech consultation with various TBWA\DAN offices including New York, LA and London</w:t>
      </w:r>
    </w:p>
    <w:p w:rsidR="002E3755" w:rsidRDefault="0071755F" w:rsidP="00A57328">
      <w:pPr>
        <w:pStyle w:val="Heading1"/>
        <w:tabs>
          <w:tab w:val="right" w:pos="9360"/>
        </w:tabs>
      </w:pPr>
      <w:hyperlink r:id="rId20">
        <w:proofErr w:type="spellStart"/>
        <w:r w:rsidR="00D2422E">
          <w:rPr>
            <w:rStyle w:val="Heading1HyperlinkChar"/>
            <w:b/>
          </w:rPr>
          <w:t>A</w:t>
        </w:r>
        <w:r w:rsidR="00A9535B" w:rsidRPr="002E3755">
          <w:rPr>
            <w:rStyle w:val="Heading1HyperlinkChar"/>
            <w:b/>
          </w:rPr>
          <w:t>dbeast</w:t>
        </w:r>
        <w:proofErr w:type="spellEnd"/>
      </w:hyperlink>
      <w:r w:rsidR="006836E7">
        <w:rPr>
          <w:rStyle w:val="Heading1HyperlinkChar"/>
          <w:b/>
        </w:rPr>
        <w:t xml:space="preserve"> (Toronto)</w:t>
      </w:r>
      <w:r w:rsidR="002E3755">
        <w:tab/>
      </w:r>
      <w:r w:rsidR="002E3755" w:rsidRPr="005F7BCB">
        <w:rPr>
          <w:rStyle w:val="employment-date"/>
          <w:b w:val="0"/>
        </w:rPr>
        <w:t>November 2005 to March 2010</w:t>
      </w:r>
    </w:p>
    <w:p w:rsidR="00A9535B" w:rsidRPr="00A9535B" w:rsidRDefault="00A9535B" w:rsidP="002E3755">
      <w:pPr>
        <w:pStyle w:val="Heading2"/>
        <w:rPr>
          <w:rFonts w:eastAsia="Times New Roman"/>
          <w:sz w:val="28"/>
        </w:rPr>
      </w:pPr>
      <w:r w:rsidRPr="00A9535B">
        <w:rPr>
          <w:rFonts w:eastAsia="Times New Roman"/>
        </w:rPr>
        <w:t>Solution Architect</w:t>
      </w:r>
    </w:p>
    <w:p w:rsidR="00A9535B" w:rsidRPr="00A9535B" w:rsidRDefault="00A9535B" w:rsidP="00A9535B">
      <w:pPr>
        <w:pStyle w:val="ListBullet"/>
      </w:pPr>
      <w:r w:rsidRPr="00A9535B">
        <w:t xml:space="preserve">Designed and developed strategic modules for </w:t>
      </w:r>
      <w:r w:rsidR="00CE6F0B">
        <w:t xml:space="preserve">the </w:t>
      </w:r>
      <w:hyperlink r:id="rId21" w:history="1">
        <w:proofErr w:type="spellStart"/>
        <w:r w:rsidR="00D2422E" w:rsidRPr="00CE6F0B">
          <w:rPr>
            <w:rStyle w:val="Hyperlink"/>
          </w:rPr>
          <w:t>Adbeast</w:t>
        </w:r>
        <w:proofErr w:type="spellEnd"/>
        <w:r w:rsidR="00D2422E" w:rsidRPr="00CE6F0B">
          <w:rPr>
            <w:rStyle w:val="Hyperlink"/>
          </w:rPr>
          <w:t xml:space="preserve"> S</w:t>
        </w:r>
        <w:r w:rsidRPr="00CE6F0B">
          <w:rPr>
            <w:rStyle w:val="Hyperlink"/>
          </w:rPr>
          <w:t>tudio</w:t>
        </w:r>
      </w:hyperlink>
      <w:r w:rsidRPr="00A9535B">
        <w:t xml:space="preserve"> </w:t>
      </w:r>
    </w:p>
    <w:p w:rsidR="00A9535B" w:rsidRDefault="00A9535B" w:rsidP="00A9535B">
      <w:pPr>
        <w:pStyle w:val="ListBullet"/>
      </w:pPr>
      <w:r w:rsidRPr="00A9535B">
        <w:t>Mentored developers</w:t>
      </w:r>
    </w:p>
    <w:p w:rsidR="00901A25" w:rsidRDefault="00901A25" w:rsidP="00A9535B">
      <w:pPr>
        <w:pStyle w:val="ListBullet"/>
      </w:pPr>
      <w:r>
        <w:t>Implemented best practices including version control, unit testing and shared documentation</w:t>
      </w:r>
    </w:p>
    <w:p w:rsidR="00901A25" w:rsidRPr="00A9535B" w:rsidRDefault="00901A25" w:rsidP="00A9535B">
      <w:pPr>
        <w:pStyle w:val="ListBullet"/>
      </w:pPr>
      <w:r>
        <w:t xml:space="preserve">Conceived and developed a prototype business social network for the advertising industry called </w:t>
      </w:r>
      <w:proofErr w:type="spellStart"/>
      <w:r>
        <w:t>myAdbeast</w:t>
      </w:r>
      <w:proofErr w:type="spellEnd"/>
      <w:r>
        <w:t>.</w:t>
      </w:r>
    </w:p>
    <w:p w:rsidR="00A9535B" w:rsidRPr="00A9535B" w:rsidRDefault="00901A25" w:rsidP="00A9535B">
      <w:pPr>
        <w:pStyle w:val="ListBullet"/>
      </w:pPr>
      <w:r>
        <w:t xml:space="preserve">Responsible for all </w:t>
      </w:r>
      <w:r w:rsidR="00A9535B" w:rsidRPr="00A9535B">
        <w:t>cust</w:t>
      </w:r>
      <w:r w:rsidR="00D2422E">
        <w:t>om applicatio</w:t>
      </w:r>
      <w:r>
        <w:t>n development</w:t>
      </w:r>
      <w:r w:rsidR="00D2422E">
        <w:t xml:space="preserve"> for clients including </w:t>
      </w:r>
      <w:r w:rsidR="00A9535B" w:rsidRPr="00A9535B">
        <w:t>Anheuser Busch</w:t>
      </w:r>
      <w:r w:rsidR="00D2422E">
        <w:t xml:space="preserve"> and William F. White International Inc.</w:t>
      </w:r>
    </w:p>
    <w:p w:rsidR="002E3755" w:rsidRDefault="000D73A9" w:rsidP="005F7BCB">
      <w:pPr>
        <w:pStyle w:val="Heading1"/>
        <w:tabs>
          <w:tab w:val="right" w:pos="9360"/>
        </w:tabs>
      </w:pPr>
      <w:hyperlink r:id="rId22" w:history="1">
        <w:proofErr w:type="spellStart"/>
        <w:r w:rsidR="00A9535B" w:rsidRPr="000D73A9">
          <w:rPr>
            <w:rStyle w:val="Heading1HyperlinkChar"/>
            <w:b/>
          </w:rPr>
          <w:t>Aird</w:t>
        </w:r>
        <w:proofErr w:type="spellEnd"/>
        <w:r w:rsidR="00A9535B" w:rsidRPr="000D73A9">
          <w:rPr>
            <w:rStyle w:val="Heading1HyperlinkChar"/>
            <w:b/>
          </w:rPr>
          <w:t xml:space="preserve"> &amp; </w:t>
        </w:r>
        <w:proofErr w:type="spellStart"/>
        <w:r w:rsidR="00A9535B" w:rsidRPr="000D73A9">
          <w:rPr>
            <w:rStyle w:val="Heading1HyperlinkChar"/>
            <w:b/>
          </w:rPr>
          <w:t>Berlis</w:t>
        </w:r>
        <w:proofErr w:type="spellEnd"/>
        <w:r w:rsidRPr="000D73A9">
          <w:rPr>
            <w:rStyle w:val="Heading1HyperlinkChar"/>
            <w:b/>
          </w:rPr>
          <w:t xml:space="preserve"> LLP</w:t>
        </w:r>
      </w:hyperlink>
      <w:r w:rsidR="006836E7">
        <w:rPr>
          <w:rStyle w:val="Heading1HyperlinkChar"/>
          <w:b/>
        </w:rPr>
        <w:t xml:space="preserve"> (Toronto)</w:t>
      </w:r>
      <w:r w:rsidR="002E3755">
        <w:tab/>
      </w:r>
      <w:r w:rsidR="002E3755" w:rsidRPr="005F7BCB">
        <w:rPr>
          <w:rStyle w:val="employment-date"/>
          <w:b w:val="0"/>
        </w:rPr>
        <w:t xml:space="preserve">January 2004 to </w:t>
      </w:r>
      <w:r w:rsidR="007C02D6">
        <w:rPr>
          <w:rStyle w:val="employment-date"/>
          <w:b w:val="0"/>
        </w:rPr>
        <w:t>November 2005</w:t>
      </w:r>
    </w:p>
    <w:p w:rsidR="00A9535B" w:rsidRPr="00A9535B" w:rsidRDefault="00A9535B" w:rsidP="002E3755">
      <w:pPr>
        <w:pStyle w:val="Heading2"/>
        <w:rPr>
          <w:rFonts w:eastAsia="Times New Roman"/>
          <w:sz w:val="28"/>
        </w:rPr>
      </w:pPr>
      <w:r w:rsidRPr="00A9535B">
        <w:rPr>
          <w:rFonts w:eastAsia="Times New Roman"/>
        </w:rPr>
        <w:t>Solution Consultant</w:t>
      </w:r>
    </w:p>
    <w:p w:rsidR="00A9535B" w:rsidRPr="00A9535B" w:rsidRDefault="00A9535B" w:rsidP="00A9535B">
      <w:pPr>
        <w:pStyle w:val="ListBullet"/>
      </w:pPr>
      <w:r w:rsidRPr="00A9535B">
        <w:t>Developed network and systems management applications</w:t>
      </w:r>
    </w:p>
    <w:p w:rsidR="00A9535B" w:rsidRPr="00A9535B" w:rsidRDefault="00A9535B" w:rsidP="00A9535B">
      <w:pPr>
        <w:pStyle w:val="ListBullet"/>
      </w:pPr>
      <w:r w:rsidRPr="00A9535B">
        <w:t>Developed end-user utilities</w:t>
      </w:r>
    </w:p>
    <w:p w:rsidR="00A9535B" w:rsidRPr="00A9535B" w:rsidRDefault="00A9535B" w:rsidP="00A9535B">
      <w:pPr>
        <w:pStyle w:val="ListBullet"/>
      </w:pPr>
      <w:r w:rsidRPr="00A9535B">
        <w:t>Developed unattended deployment and installation scripts</w:t>
      </w:r>
    </w:p>
    <w:p w:rsidR="00A9535B" w:rsidRPr="00A9535B" w:rsidRDefault="00A9535B" w:rsidP="00A9535B">
      <w:pPr>
        <w:pStyle w:val="ListBullet"/>
      </w:pPr>
      <w:r w:rsidRPr="00A9535B">
        <w:t>Developed Blackberry intranet via BES MDS</w:t>
      </w:r>
    </w:p>
    <w:p w:rsidR="00A9535B" w:rsidRPr="00A9535B" w:rsidRDefault="00A9535B" w:rsidP="00A9535B">
      <w:pPr>
        <w:pStyle w:val="ListBullet"/>
      </w:pPr>
      <w:r w:rsidRPr="00A9535B">
        <w:t>Mentored developers</w:t>
      </w:r>
    </w:p>
    <w:p w:rsidR="00A9535B" w:rsidRPr="00A9535B" w:rsidRDefault="00A9535B" w:rsidP="00A9535B">
      <w:pPr>
        <w:pStyle w:val="ListBullet"/>
      </w:pPr>
      <w:r w:rsidRPr="00A9535B">
        <w:t>Created applications to assist with sorting, cleaning, categorizing and importing of 250,000 documents into the DMS</w:t>
      </w:r>
    </w:p>
    <w:p w:rsidR="00A9535B" w:rsidRPr="00A9535B" w:rsidRDefault="00A9535B" w:rsidP="00A9535B">
      <w:pPr>
        <w:pStyle w:val="ListBullet"/>
      </w:pPr>
      <w:r w:rsidRPr="00A9535B">
        <w:t xml:space="preserve">Development initiatives used a combination of VB, VB.NET, VBScript, WMI, ADSI, SQL Server, IIS, Win2K3, </w:t>
      </w:r>
      <w:proofErr w:type="spellStart"/>
      <w:r w:rsidRPr="00A9535B">
        <w:t>InstallShield</w:t>
      </w:r>
      <w:proofErr w:type="spellEnd"/>
      <w:r w:rsidRPr="00A9535B">
        <w:t xml:space="preserve">, COM, DNN, </w:t>
      </w:r>
      <w:proofErr w:type="spellStart"/>
      <w:r w:rsidRPr="00A9535B">
        <w:t>Javascript</w:t>
      </w:r>
      <w:proofErr w:type="spellEnd"/>
    </w:p>
    <w:p w:rsidR="002E3755" w:rsidRPr="005F7BCB" w:rsidRDefault="00A9535B" w:rsidP="002E3755">
      <w:pPr>
        <w:pStyle w:val="Heading1"/>
        <w:tabs>
          <w:tab w:val="right" w:pos="9360"/>
        </w:tabs>
        <w:rPr>
          <w:rStyle w:val="employment-date"/>
          <w:rFonts w:cstheme="majorBidi"/>
          <w:color w:val="365F91" w:themeColor="accent1" w:themeShade="BF"/>
          <w:sz w:val="28"/>
          <w:szCs w:val="28"/>
        </w:rPr>
      </w:pPr>
      <w:r w:rsidRPr="00A9535B">
        <w:t>Creative Standard Canada</w:t>
      </w:r>
      <w:r w:rsidR="006836E7">
        <w:t xml:space="preserve"> (Toronto)</w:t>
      </w:r>
      <w:r w:rsidR="002E3755">
        <w:tab/>
      </w:r>
      <w:r w:rsidR="002E3755" w:rsidRPr="002E3755">
        <w:rPr>
          <w:rStyle w:val="employment-date"/>
          <w:b w:val="0"/>
        </w:rPr>
        <w:t>January 2003 to January 2004 (company closed)</w:t>
      </w:r>
    </w:p>
    <w:p w:rsidR="00B57354" w:rsidRDefault="00A9535B" w:rsidP="002E3755">
      <w:pPr>
        <w:pStyle w:val="Heading2"/>
      </w:pPr>
      <w:r w:rsidRPr="00A9535B">
        <w:rPr>
          <w:rFonts w:eastAsia="Times New Roman"/>
        </w:rPr>
        <w:t>Development Manager</w:t>
      </w:r>
    </w:p>
    <w:p w:rsidR="00A9535B" w:rsidRPr="00A9535B" w:rsidRDefault="00A9535B" w:rsidP="00A9535B">
      <w:pPr>
        <w:pStyle w:val="ListBullet"/>
      </w:pPr>
      <w:r w:rsidRPr="00A9535B">
        <w:t>Worked directly with several of CSC’s largest clients to design and develop the next generation of their Content Management System (CMS). CSC provided additional value to their clients by customizing and integrating the CMS with the clients existing backend systems resulting in rich intra and internet sites. CSC’s client base included financial, sport and packaging sectors.</w:t>
      </w:r>
    </w:p>
    <w:p w:rsidR="00A9535B" w:rsidRPr="00A9535B" w:rsidRDefault="00A9535B" w:rsidP="00A9535B">
      <w:pPr>
        <w:pStyle w:val="ListBullet"/>
      </w:pPr>
      <w:r w:rsidRPr="00A9535B">
        <w:t>Completely redesigned and rewrote existing CMS to simplify administration and facilitate addition of custom modules.</w:t>
      </w:r>
    </w:p>
    <w:p w:rsidR="00A9535B" w:rsidRPr="00A9535B" w:rsidRDefault="00A9535B" w:rsidP="00A9535B">
      <w:pPr>
        <w:pStyle w:val="ListBullet"/>
      </w:pPr>
      <w:r w:rsidRPr="00A9535B">
        <w:t>Implemented rich roles based permissions to allow multiple administrators to manage different areas of the sites.</w:t>
      </w:r>
    </w:p>
    <w:p w:rsidR="00A9535B" w:rsidRPr="00A9535B" w:rsidRDefault="00A9535B" w:rsidP="00A9535B">
      <w:pPr>
        <w:pStyle w:val="ListBullet"/>
      </w:pPr>
      <w:r w:rsidRPr="00A9535B">
        <w:t>Implemented content management feature to allow check in/out of pages.</w:t>
      </w:r>
    </w:p>
    <w:p w:rsidR="00A9535B" w:rsidRPr="00A9535B" w:rsidRDefault="00A9535B" w:rsidP="00A9535B">
      <w:pPr>
        <w:pStyle w:val="ListBullet"/>
      </w:pPr>
      <w:r w:rsidRPr="00A9535B">
        <w:t xml:space="preserve">New version now being used to run sites including </w:t>
      </w:r>
      <w:hyperlink r:id="rId23">
        <w:r w:rsidRPr="00A9535B">
          <w:rPr>
            <w:rStyle w:val="Hyperlink"/>
          </w:rPr>
          <w:t>http://www.subarurallyteam.com</w:t>
        </w:r>
      </w:hyperlink>
      <w:r w:rsidRPr="00A9535B">
        <w:t xml:space="preserve"> and </w:t>
      </w:r>
      <w:hyperlink r:id="rId24">
        <w:r w:rsidRPr="00A9535B">
          <w:rPr>
            <w:rStyle w:val="Hyperlink"/>
          </w:rPr>
          <w:t>http://www.insystems.com</w:t>
        </w:r>
      </w:hyperlink>
      <w:r w:rsidRPr="00A9535B">
        <w:t>.</w:t>
      </w:r>
    </w:p>
    <w:p w:rsidR="00A9535B" w:rsidRPr="00A9535B" w:rsidRDefault="00A9535B" w:rsidP="00A9535B">
      <w:pPr>
        <w:pStyle w:val="ListBullet"/>
      </w:pPr>
      <w:r w:rsidRPr="00A9535B">
        <w:t>Technologies include ADO, ADSI, ASP, JavaScript, COM+, SQL, VB, VBScript, XML, XSLT</w:t>
      </w:r>
    </w:p>
    <w:p w:rsidR="00A9535B" w:rsidRPr="00A9535B" w:rsidRDefault="00A9535B" w:rsidP="00A9535B">
      <w:pPr>
        <w:pStyle w:val="ListBullet"/>
      </w:pPr>
      <w:r w:rsidRPr="00A9535B">
        <w:t>Additional value-added customization for Subaru Rally Team included the creation of a press release module, events listing module and complete leader board supporting race day updates</w:t>
      </w:r>
    </w:p>
    <w:p w:rsidR="00A9535B" w:rsidRPr="00A9535B" w:rsidRDefault="00A9535B" w:rsidP="00A9535B">
      <w:pPr>
        <w:pStyle w:val="ListBullet"/>
      </w:pPr>
      <w:r w:rsidRPr="00A9535B">
        <w:t xml:space="preserve">Additional value-added customization for </w:t>
      </w:r>
      <w:proofErr w:type="spellStart"/>
      <w:r w:rsidRPr="00A9535B">
        <w:t>Insystems</w:t>
      </w:r>
      <w:proofErr w:type="spellEnd"/>
      <w:r w:rsidRPr="00A9535B">
        <w:t xml:space="preserve"> included integration with their existing client and prospect application, automated newsletter management, integration with existing </w:t>
      </w:r>
      <w:proofErr w:type="spellStart"/>
      <w:r w:rsidRPr="00A9535B">
        <w:t>eforms</w:t>
      </w:r>
      <w:proofErr w:type="spellEnd"/>
      <w:r w:rsidRPr="00A9535B">
        <w:t xml:space="preserve"> engine.</w:t>
      </w:r>
    </w:p>
    <w:p w:rsidR="00A9535B" w:rsidRPr="00A9535B" w:rsidRDefault="00A9535B" w:rsidP="00A9535B">
      <w:pPr>
        <w:pStyle w:val="ListBullet"/>
      </w:pPr>
      <w:r w:rsidRPr="00A9535B">
        <w:t>In addition to the redesign of the core application I was also invited to participate in other aspects of the business including: gathering requirements and writing functional specifications for non CMS projects; managing development environment; defining development processes; mentoring developers</w:t>
      </w:r>
    </w:p>
    <w:p w:rsidR="007C02D6" w:rsidRPr="007C02D6" w:rsidRDefault="000D73A9" w:rsidP="007C02D6">
      <w:pPr>
        <w:pStyle w:val="Heading1"/>
        <w:tabs>
          <w:tab w:val="right" w:pos="9360"/>
        </w:tabs>
      </w:pPr>
      <w:hyperlink r:id="rId25" w:history="1">
        <w:r w:rsidR="00A9535B" w:rsidRPr="000D73A9">
          <w:rPr>
            <w:rStyle w:val="Heading1HyperlinkChar"/>
            <w:b/>
          </w:rPr>
          <w:t>Travelex</w:t>
        </w:r>
        <w:r w:rsidRPr="000D73A9">
          <w:rPr>
            <w:rStyle w:val="Heading1HyperlinkChar"/>
            <w:b/>
          </w:rPr>
          <w:t xml:space="preserve"> Canada</w:t>
        </w:r>
      </w:hyperlink>
      <w:r w:rsidR="006836E7">
        <w:rPr>
          <w:rStyle w:val="Heading1HyperlinkChar"/>
          <w:b/>
        </w:rPr>
        <w:t xml:space="preserve"> (Toronto)</w:t>
      </w:r>
      <w:r w:rsidR="007C02D6" w:rsidRPr="007C02D6">
        <w:tab/>
      </w:r>
      <w:r w:rsidR="007C02D6" w:rsidRPr="007C02D6">
        <w:rPr>
          <w:rStyle w:val="employment-date"/>
          <w:b w:val="0"/>
        </w:rPr>
        <w:t>January</w:t>
      </w:r>
      <w:r w:rsidR="00BF7664">
        <w:rPr>
          <w:rStyle w:val="employment-date"/>
          <w:b w:val="0"/>
        </w:rPr>
        <w:t xml:space="preserve"> 2002 to January 2003</w:t>
      </w:r>
    </w:p>
    <w:p w:rsidR="00A9535B" w:rsidRPr="00A9535B" w:rsidRDefault="00BF7664" w:rsidP="007C02D6">
      <w:pPr>
        <w:pStyle w:val="Heading2"/>
      </w:pPr>
      <w:r>
        <w:t xml:space="preserve">Consulting </w:t>
      </w:r>
      <w:r w:rsidR="00A9535B" w:rsidRPr="00A9535B">
        <w:t>Technology Director</w:t>
      </w:r>
    </w:p>
    <w:p w:rsidR="00A9535B" w:rsidRPr="007C02D6" w:rsidRDefault="00A9535B" w:rsidP="007C02D6">
      <w:pPr>
        <w:pStyle w:val="ListBullet"/>
      </w:pPr>
      <w:r w:rsidRPr="007C02D6">
        <w:t>Designed and built a currency application for distributing rates in real-time to the traders. Used SQL DTS, XML, XSLT, VB, VBScript, JavaScript, MTS, IIS/ASP</w:t>
      </w:r>
    </w:p>
    <w:p w:rsidR="00A9535B" w:rsidRPr="007C02D6" w:rsidRDefault="00A9535B" w:rsidP="007C02D6">
      <w:pPr>
        <w:pStyle w:val="ListBullet"/>
      </w:pPr>
      <w:r w:rsidRPr="007C02D6">
        <w:t>Created scalable framework for integrating multiple legacy financial systems. Framework utilized COM, SQL DTS, VB, XML, XSLT</w:t>
      </w:r>
    </w:p>
    <w:p w:rsidR="00A9535B" w:rsidRPr="007C02D6" w:rsidRDefault="00A9535B" w:rsidP="007C02D6">
      <w:pPr>
        <w:pStyle w:val="ListBullet"/>
      </w:pPr>
      <w:r w:rsidRPr="007C02D6">
        <w:t>Provided support and mentoring to other developers on numerous projects</w:t>
      </w:r>
    </w:p>
    <w:p w:rsidR="007C02D6" w:rsidRPr="007C02D6" w:rsidRDefault="000D73A9" w:rsidP="007C02D6">
      <w:pPr>
        <w:pStyle w:val="Heading1"/>
        <w:tabs>
          <w:tab w:val="right" w:pos="9360"/>
        </w:tabs>
      </w:pPr>
      <w:hyperlink r:id="rId26" w:history="1">
        <w:proofErr w:type="spellStart"/>
        <w:r w:rsidR="00A9535B" w:rsidRPr="000D73A9">
          <w:rPr>
            <w:rStyle w:val="Heading1HyperlinkChar"/>
            <w:b/>
          </w:rPr>
          <w:t>Aird</w:t>
        </w:r>
        <w:proofErr w:type="spellEnd"/>
        <w:r w:rsidR="00A9535B" w:rsidRPr="000D73A9">
          <w:rPr>
            <w:rStyle w:val="Heading1HyperlinkChar"/>
            <w:b/>
          </w:rPr>
          <w:t xml:space="preserve"> &amp; </w:t>
        </w:r>
        <w:proofErr w:type="spellStart"/>
        <w:r w:rsidR="00A9535B" w:rsidRPr="000D73A9">
          <w:rPr>
            <w:rStyle w:val="Heading1HyperlinkChar"/>
            <w:b/>
          </w:rPr>
          <w:t>Berlis</w:t>
        </w:r>
        <w:proofErr w:type="spellEnd"/>
        <w:r w:rsidRPr="000D73A9">
          <w:rPr>
            <w:rStyle w:val="Heading1HyperlinkChar"/>
            <w:b/>
          </w:rPr>
          <w:t xml:space="preserve"> LLP</w:t>
        </w:r>
      </w:hyperlink>
      <w:r w:rsidR="006836E7">
        <w:rPr>
          <w:rStyle w:val="Heading1HyperlinkChar"/>
          <w:b/>
        </w:rPr>
        <w:t xml:space="preserve"> (Toronto)</w:t>
      </w:r>
      <w:r w:rsidR="007C02D6" w:rsidRPr="007C02D6">
        <w:tab/>
      </w:r>
      <w:r w:rsidR="007C02D6" w:rsidRPr="007C02D6">
        <w:rPr>
          <w:rStyle w:val="employment-date"/>
          <w:b w:val="0"/>
        </w:rPr>
        <w:t>February</w:t>
      </w:r>
      <w:r w:rsidR="00BF7664">
        <w:rPr>
          <w:rStyle w:val="employment-date"/>
          <w:b w:val="0"/>
        </w:rPr>
        <w:t xml:space="preserve"> 2001 to January 2002</w:t>
      </w:r>
    </w:p>
    <w:p w:rsidR="00A9535B" w:rsidRPr="007C02D6" w:rsidRDefault="00A9535B" w:rsidP="007C02D6">
      <w:pPr>
        <w:pStyle w:val="Heading2"/>
        <w:rPr>
          <w:rFonts w:eastAsia="Times New Roman"/>
          <w:sz w:val="28"/>
        </w:rPr>
      </w:pPr>
      <w:r w:rsidRPr="00A9535B">
        <w:t>Senior Consultant</w:t>
      </w:r>
    </w:p>
    <w:p w:rsidR="00A9535B" w:rsidRPr="007C02D6" w:rsidRDefault="00A9535B" w:rsidP="007C02D6">
      <w:pPr>
        <w:pStyle w:val="ListBullet"/>
      </w:pPr>
      <w:r w:rsidRPr="007C02D6">
        <w:t>Built new, and enhanced existing front line business applications using VB, VBA, MS-Access, COM, SQL Server 2000</w:t>
      </w:r>
    </w:p>
    <w:p w:rsidR="00A9535B" w:rsidRPr="007C02D6" w:rsidRDefault="00A9535B" w:rsidP="007C02D6">
      <w:pPr>
        <w:pStyle w:val="ListBullet"/>
      </w:pPr>
      <w:r w:rsidRPr="007C02D6">
        <w:t xml:space="preserve">Automated management of </w:t>
      </w:r>
      <w:proofErr w:type="spellStart"/>
      <w:r w:rsidRPr="007C02D6">
        <w:t>DocsOpen</w:t>
      </w:r>
      <w:proofErr w:type="spellEnd"/>
      <w:r w:rsidRPr="007C02D6">
        <w:t xml:space="preserve"> document management using COM, VB, MAPI</w:t>
      </w:r>
    </w:p>
    <w:p w:rsidR="00A9535B" w:rsidRPr="007C02D6" w:rsidRDefault="00A9535B" w:rsidP="007C02D6">
      <w:pPr>
        <w:pStyle w:val="ListBullet"/>
      </w:pPr>
      <w:r w:rsidRPr="007C02D6">
        <w:t>Built web interface to legacy DOS based accounting system with IIS, VB, VBScript, JavaScript, SQL Server</w:t>
      </w:r>
    </w:p>
    <w:p w:rsidR="007C02D6" w:rsidRPr="007C02D6" w:rsidRDefault="0071755F" w:rsidP="007C02D6">
      <w:pPr>
        <w:pStyle w:val="Heading1"/>
        <w:tabs>
          <w:tab w:val="right" w:pos="9360"/>
        </w:tabs>
      </w:pPr>
      <w:hyperlink r:id="rId27">
        <w:r w:rsidR="00A9535B" w:rsidRPr="001C3FE1">
          <w:rPr>
            <w:rStyle w:val="Heading1HyperlinkChar"/>
            <w:b/>
          </w:rPr>
          <w:t>Ontario Ministry of Labour</w:t>
        </w:r>
      </w:hyperlink>
      <w:r w:rsidR="006836E7">
        <w:rPr>
          <w:rStyle w:val="Heading1HyperlinkChar"/>
          <w:b/>
        </w:rPr>
        <w:t xml:space="preserve"> (Toronto)</w:t>
      </w:r>
      <w:r w:rsidR="007C02D6" w:rsidRPr="007C02D6">
        <w:tab/>
      </w:r>
      <w:r w:rsidR="007C02D6" w:rsidRPr="007C02D6">
        <w:rPr>
          <w:rStyle w:val="employment-date"/>
          <w:b w:val="0"/>
        </w:rPr>
        <w:t xml:space="preserve">September </w:t>
      </w:r>
      <w:r w:rsidR="00BF7664">
        <w:rPr>
          <w:rStyle w:val="employment-date"/>
          <w:b w:val="0"/>
        </w:rPr>
        <w:t>2000 to February 2001</w:t>
      </w:r>
    </w:p>
    <w:p w:rsidR="00A9535B" w:rsidRPr="007C02D6" w:rsidRDefault="00A9535B" w:rsidP="007C02D6">
      <w:pPr>
        <w:pStyle w:val="Heading2"/>
      </w:pPr>
      <w:r w:rsidRPr="007C02D6">
        <w:t>Development Consultant</w:t>
      </w:r>
    </w:p>
    <w:p w:rsidR="00A9535B" w:rsidRPr="007C02D6" w:rsidRDefault="00A9535B" w:rsidP="007C02D6">
      <w:pPr>
        <w:pStyle w:val="ListBullet"/>
      </w:pPr>
      <w:r w:rsidRPr="007C02D6">
        <w:t>Contracted to complete the development of an existing project named Inspector Notebook. Inspector Notebook is a distributed application that runs on 300 laptop computers used by labour inspectors across the province. Local data in Sybase is synchronized with a central Oracle back-end in Toronto.</w:t>
      </w:r>
    </w:p>
    <w:p w:rsidR="00A9535B" w:rsidRPr="007C02D6" w:rsidRDefault="00A9535B" w:rsidP="007C02D6">
      <w:pPr>
        <w:pStyle w:val="ListBullet"/>
      </w:pPr>
      <w:r w:rsidRPr="007C02D6">
        <w:t>UI developed using VBA and MS Access Forms talking to Sybase Adaptive Server Anywhere</w:t>
      </w:r>
    </w:p>
    <w:p w:rsidR="001C3FE1" w:rsidRPr="001C3FE1" w:rsidRDefault="000D73A9" w:rsidP="00BF7664">
      <w:pPr>
        <w:pStyle w:val="Heading2"/>
        <w:tabs>
          <w:tab w:val="right" w:pos="9360"/>
        </w:tabs>
      </w:pPr>
      <w:hyperlink r:id="rId28" w:history="1">
        <w:r w:rsidR="00A9535B" w:rsidRPr="000D73A9">
          <w:rPr>
            <w:rStyle w:val="Heading1HyperlinkChar"/>
            <w:rFonts w:eastAsiaTheme="majorEastAsia"/>
            <w:b/>
          </w:rPr>
          <w:t>International Labour Organization</w:t>
        </w:r>
        <w:r w:rsidR="00FB503E">
          <w:rPr>
            <w:rStyle w:val="Heading1HyperlinkChar"/>
            <w:rFonts w:eastAsiaTheme="majorEastAsia"/>
            <w:b/>
          </w:rPr>
          <w:t xml:space="preserve"> (</w:t>
        </w:r>
        <w:r w:rsidR="001C3FE1" w:rsidRPr="000D73A9">
          <w:rPr>
            <w:rStyle w:val="Heading1HyperlinkChar"/>
            <w:rFonts w:eastAsiaTheme="majorEastAsia"/>
            <w:b/>
          </w:rPr>
          <w:t>Geneva</w:t>
        </w:r>
        <w:r w:rsidR="00FB503E">
          <w:rPr>
            <w:rStyle w:val="Heading1HyperlinkChar"/>
            <w:rFonts w:eastAsiaTheme="majorEastAsia"/>
            <w:b/>
          </w:rPr>
          <w:t>, Switzerland</w:t>
        </w:r>
        <w:r w:rsidR="001C3FE1" w:rsidRPr="000D73A9">
          <w:rPr>
            <w:rStyle w:val="Heading1HyperlinkChar"/>
            <w:rFonts w:eastAsiaTheme="majorEastAsia"/>
            <w:b/>
          </w:rPr>
          <w:t>)</w:t>
        </w:r>
      </w:hyperlink>
      <w:r w:rsidR="001C3FE1">
        <w:tab/>
      </w:r>
      <w:r w:rsidR="001C3FE1" w:rsidRPr="001C3FE1">
        <w:rPr>
          <w:rStyle w:val="employment-date"/>
          <w:b w:val="0"/>
        </w:rPr>
        <w:t xml:space="preserve">January 2000 to </w:t>
      </w:r>
      <w:r w:rsidR="00BF7664">
        <w:rPr>
          <w:rStyle w:val="employment-date"/>
          <w:b w:val="0"/>
        </w:rPr>
        <w:t>May 2000</w:t>
      </w:r>
    </w:p>
    <w:p w:rsidR="00A9535B" w:rsidRPr="001C3FE1" w:rsidRDefault="00A9535B" w:rsidP="001C3FE1">
      <w:pPr>
        <w:pStyle w:val="Heading2"/>
      </w:pPr>
      <w:r w:rsidRPr="001C3FE1">
        <w:t>Development Consultant</w:t>
      </w:r>
    </w:p>
    <w:p w:rsidR="00A9535B" w:rsidRPr="001C3FE1" w:rsidRDefault="00A9535B" w:rsidP="001C3FE1">
      <w:pPr>
        <w:pStyle w:val="ListBullet"/>
      </w:pPr>
      <w:r w:rsidRPr="001C3FE1">
        <w:t xml:space="preserve">Worked with vendor of existing workflow application to design and develop a new web-enabled module for the </w:t>
      </w:r>
      <w:r w:rsidR="00FB503E">
        <w:t>United Nations</w:t>
      </w:r>
      <w:r w:rsidRPr="001C3FE1">
        <w:t xml:space="preserve"> International Labour Office.</w:t>
      </w:r>
    </w:p>
    <w:p w:rsidR="00A9535B" w:rsidRPr="001C3FE1" w:rsidRDefault="00A9535B" w:rsidP="001C3FE1">
      <w:pPr>
        <w:pStyle w:val="ListBullet"/>
      </w:pPr>
      <w:r w:rsidRPr="001C3FE1">
        <w:t>Application accessed from offices in over 50 countries</w:t>
      </w:r>
    </w:p>
    <w:p w:rsidR="00A9535B" w:rsidRPr="001C3FE1" w:rsidRDefault="00A9535B" w:rsidP="001C3FE1">
      <w:pPr>
        <w:pStyle w:val="ListBullet"/>
      </w:pPr>
      <w:r w:rsidRPr="001C3FE1">
        <w:t>Implemented using IIS, ASP, MS Access, DHTML, IE DOM</w:t>
      </w:r>
    </w:p>
    <w:p w:rsidR="001C3FE1" w:rsidRPr="001C3FE1" w:rsidRDefault="000D73A9" w:rsidP="00617554">
      <w:pPr>
        <w:pStyle w:val="Heading1"/>
        <w:tabs>
          <w:tab w:val="right" w:pos="9360"/>
        </w:tabs>
      </w:pPr>
      <w:hyperlink r:id="rId29" w:history="1">
        <w:r w:rsidR="001C3FE1" w:rsidRPr="000D73A9">
          <w:rPr>
            <w:rStyle w:val="Heading1HyperlinkChar"/>
            <w:b/>
          </w:rPr>
          <w:t>The City of Toronto</w:t>
        </w:r>
      </w:hyperlink>
      <w:r w:rsidR="001C3FE1" w:rsidRPr="001C3FE1">
        <w:tab/>
      </w:r>
      <w:r w:rsidR="001C3FE1" w:rsidRPr="001C3FE1">
        <w:rPr>
          <w:rStyle w:val="employment-date"/>
          <w:b w:val="0"/>
        </w:rPr>
        <w:t>November</w:t>
      </w:r>
      <w:r w:rsidR="00BF7664">
        <w:rPr>
          <w:rStyle w:val="employment-date"/>
          <w:b w:val="0"/>
        </w:rPr>
        <w:t xml:space="preserve"> 1998 to January 2000</w:t>
      </w:r>
    </w:p>
    <w:p w:rsidR="00A9535B" w:rsidRPr="001C3FE1" w:rsidRDefault="00A9535B" w:rsidP="001C3FE1">
      <w:pPr>
        <w:pStyle w:val="Heading2"/>
      </w:pPr>
      <w:r w:rsidRPr="001C3FE1">
        <w:t>Development Consultant</w:t>
      </w:r>
    </w:p>
    <w:p w:rsidR="00A9535B" w:rsidRPr="001C3FE1" w:rsidRDefault="00A9535B" w:rsidP="001C3FE1">
      <w:pPr>
        <w:pStyle w:val="ListBullet"/>
      </w:pPr>
      <w:r w:rsidRPr="001C3FE1">
        <w:t>Developed automated operating system and application deployment</w:t>
      </w:r>
      <w:r w:rsidR="00617554">
        <w:t xml:space="preserve"> for the former Works and Emergency Services division</w:t>
      </w:r>
    </w:p>
    <w:p w:rsidR="00A9535B" w:rsidRPr="001C3FE1" w:rsidRDefault="00A9535B" w:rsidP="001C3FE1">
      <w:pPr>
        <w:pStyle w:val="ListBullet"/>
      </w:pPr>
      <w:r w:rsidRPr="001C3FE1">
        <w:t>Developed numerous windows and web applications to assist in administration of environment</w:t>
      </w:r>
    </w:p>
    <w:p w:rsidR="00844FFC" w:rsidRPr="00844FFC" w:rsidRDefault="00617554" w:rsidP="00617554">
      <w:pPr>
        <w:pStyle w:val="Heading1"/>
        <w:tabs>
          <w:tab w:val="right" w:pos="9360"/>
        </w:tabs>
        <w:jc w:val="both"/>
      </w:pPr>
      <w:hyperlink r:id="rId30" w:history="1">
        <w:r w:rsidR="00A9535B" w:rsidRPr="00617554">
          <w:rPr>
            <w:rStyle w:val="Heading1HyperlinkChar"/>
            <w:b/>
          </w:rPr>
          <w:t xml:space="preserve">The Bank of </w:t>
        </w:r>
        <w:proofErr w:type="spellStart"/>
        <w:r w:rsidR="00A9535B" w:rsidRPr="00617554">
          <w:rPr>
            <w:rStyle w:val="Heading1HyperlinkChar"/>
            <w:b/>
          </w:rPr>
          <w:t>Novascotia</w:t>
        </w:r>
        <w:proofErr w:type="spellEnd"/>
      </w:hyperlink>
      <w:r w:rsidR="006836E7">
        <w:rPr>
          <w:rStyle w:val="Heading1HyperlinkChar"/>
          <w:b/>
        </w:rPr>
        <w:t xml:space="preserve"> (Toronto)</w:t>
      </w:r>
      <w:r w:rsidR="00844FFC" w:rsidRPr="00844FFC">
        <w:tab/>
      </w:r>
      <w:r w:rsidR="00844FFC" w:rsidRPr="00844FFC">
        <w:rPr>
          <w:rStyle w:val="employment-date"/>
          <w:b w:val="0"/>
        </w:rPr>
        <w:t xml:space="preserve">July </w:t>
      </w:r>
      <w:r w:rsidR="00BF7664">
        <w:rPr>
          <w:rStyle w:val="employment-date"/>
          <w:b w:val="0"/>
        </w:rPr>
        <w:t>1997 to November 1998</w:t>
      </w:r>
    </w:p>
    <w:p w:rsidR="00A9535B" w:rsidRPr="00844FFC" w:rsidRDefault="00A9535B" w:rsidP="00844FFC">
      <w:pPr>
        <w:pStyle w:val="Heading2"/>
      </w:pPr>
      <w:r w:rsidRPr="00844FFC">
        <w:t>Year 2000 Consultant</w:t>
      </w:r>
    </w:p>
    <w:p w:rsidR="00A9535B" w:rsidRPr="00844FFC" w:rsidRDefault="00A9535B" w:rsidP="00844FFC">
      <w:pPr>
        <w:pStyle w:val="ListBullet"/>
      </w:pPr>
      <w:r w:rsidRPr="00844FFC">
        <w:t>Provided technical expertise on all PC related issues pertaining to The Bank’s Year 2000 Challenge</w:t>
      </w:r>
    </w:p>
    <w:p w:rsidR="00A9535B" w:rsidRPr="00844FFC" w:rsidRDefault="00A9535B" w:rsidP="00844FFC">
      <w:pPr>
        <w:pStyle w:val="ListBullet"/>
      </w:pPr>
      <w:r w:rsidRPr="00844FFC">
        <w:t>Conceived, designed and developed the Bank’s first Intranet site</w:t>
      </w:r>
    </w:p>
    <w:p w:rsidR="00A9535B" w:rsidRPr="00844FFC" w:rsidRDefault="00A9535B" w:rsidP="00844FFC">
      <w:pPr>
        <w:pStyle w:val="ListBullet"/>
      </w:pPr>
      <w:r w:rsidRPr="00844FFC">
        <w:t xml:space="preserve">Created an end-user BIOS and RTC diagnostic tool used internationally to evaluate PC hardware for Y2K compliance. Responsible for functional specification, tools selection and ensuring project was completed on time. The code for this product was later shared with </w:t>
      </w:r>
      <w:hyperlink r:id="rId31">
        <w:r w:rsidRPr="00844FFC">
          <w:rPr>
            <w:rStyle w:val="Hyperlink"/>
          </w:rPr>
          <w:t>Attest Inc</w:t>
        </w:r>
      </w:hyperlink>
      <w:r w:rsidRPr="00844FFC">
        <w:t>. and incorporated into their GASP inventory product</w:t>
      </w:r>
    </w:p>
    <w:p w:rsidR="00A9535B" w:rsidRPr="00844FFC" w:rsidRDefault="00A9535B" w:rsidP="00844FFC">
      <w:pPr>
        <w:pStyle w:val="ListBullet"/>
      </w:pPr>
      <w:r w:rsidRPr="00844FFC">
        <w:t>Authored end-user Y2K documents that were distributed to offices in more than 50 countries</w:t>
      </w:r>
    </w:p>
    <w:p w:rsidR="00844FFC" w:rsidRDefault="00617554" w:rsidP="00844FFC">
      <w:pPr>
        <w:pStyle w:val="Heading1"/>
        <w:tabs>
          <w:tab w:val="right" w:pos="9360"/>
        </w:tabs>
        <w:rPr>
          <w:rStyle w:val="employment-date"/>
          <w:b w:val="0"/>
        </w:rPr>
      </w:pPr>
      <w:hyperlink r:id="rId32" w:history="1">
        <w:r w:rsidR="00A9535B" w:rsidRPr="00617554">
          <w:rPr>
            <w:rStyle w:val="Heading1HyperlinkChar"/>
            <w:b/>
          </w:rPr>
          <w:t>Ro</w:t>
        </w:r>
        <w:r w:rsidR="00844FFC" w:rsidRPr="00617554">
          <w:rPr>
            <w:rStyle w:val="Heading1HyperlinkChar"/>
            <w:b/>
          </w:rPr>
          <w:t>gers</w:t>
        </w:r>
        <w:r w:rsidRPr="00617554">
          <w:rPr>
            <w:rStyle w:val="Heading1HyperlinkChar"/>
            <w:b/>
          </w:rPr>
          <w:t xml:space="preserve"> Communications</w:t>
        </w:r>
      </w:hyperlink>
      <w:r w:rsidR="006836E7">
        <w:rPr>
          <w:rStyle w:val="Heading1HyperlinkChar"/>
          <w:b/>
        </w:rPr>
        <w:t xml:space="preserve"> (Toronto)</w:t>
      </w:r>
      <w:r w:rsidR="00844FFC" w:rsidRPr="00844FFC">
        <w:tab/>
      </w:r>
      <w:r w:rsidR="00844FFC" w:rsidRPr="00844FFC">
        <w:rPr>
          <w:rStyle w:val="employment-date"/>
          <w:b w:val="0"/>
        </w:rPr>
        <w:t>June 1995 to July 1997</w:t>
      </w:r>
    </w:p>
    <w:p w:rsidR="00B26262" w:rsidRPr="00B26262" w:rsidRDefault="00B26262" w:rsidP="00B26262">
      <w:pPr>
        <w:pStyle w:val="Heading2"/>
      </w:pPr>
      <w:r w:rsidRPr="00B26262">
        <w:t>Senior Developer</w:t>
      </w:r>
    </w:p>
    <w:p w:rsidR="00A9535B" w:rsidRPr="00844FFC" w:rsidRDefault="00A9535B" w:rsidP="00844FFC">
      <w:pPr>
        <w:pStyle w:val="ListBullet"/>
      </w:pPr>
      <w:r w:rsidRPr="00844FFC">
        <w:t>Applications Integration and Deployment</w:t>
      </w:r>
    </w:p>
    <w:p w:rsidR="00A9535B" w:rsidRPr="00844FFC" w:rsidRDefault="00A9535B" w:rsidP="00844FFC">
      <w:pPr>
        <w:pStyle w:val="ListBullet"/>
      </w:pPr>
      <w:r w:rsidRPr="00844FFC">
        <w:t>Responsible for advancing the architecture of Rogers Enterprise wide common desktop</w:t>
      </w:r>
    </w:p>
    <w:p w:rsidR="00A9535B" w:rsidRPr="00844FFC" w:rsidRDefault="00A9535B" w:rsidP="00844FFC">
      <w:pPr>
        <w:pStyle w:val="ListBullet"/>
      </w:pPr>
      <w:r w:rsidRPr="00844FFC">
        <w:t>MSDD Development Manager</w:t>
      </w:r>
    </w:p>
    <w:p w:rsidR="00A9535B" w:rsidRPr="00844FFC" w:rsidRDefault="00A9535B" w:rsidP="00844FFC">
      <w:pPr>
        <w:pStyle w:val="ListBullet"/>
      </w:pPr>
      <w:r w:rsidRPr="00844FFC">
        <w:t>Designed and developed applications to manage and administer the RELAY Desktop</w:t>
      </w:r>
    </w:p>
    <w:p w:rsidR="00A9535B" w:rsidRPr="00844FFC" w:rsidRDefault="00A9535B" w:rsidP="00844FFC">
      <w:pPr>
        <w:pStyle w:val="ListBullet"/>
      </w:pPr>
      <w:r w:rsidRPr="00844FFC">
        <w:t>Designed and developed hands-free migration of Windows 3.1 to Windows 95</w:t>
      </w:r>
    </w:p>
    <w:p w:rsidR="00A9535B" w:rsidRPr="00844FFC" w:rsidRDefault="00A9535B" w:rsidP="00844FFC">
      <w:pPr>
        <w:pStyle w:val="ListBullet"/>
      </w:pPr>
      <w:r w:rsidRPr="00844FFC">
        <w:t>Integrated shrink-wrap and in-house software into RELAY Desktop</w:t>
      </w:r>
    </w:p>
    <w:p w:rsidR="00B26262" w:rsidRPr="00B26262" w:rsidRDefault="00617554" w:rsidP="00B26262">
      <w:pPr>
        <w:pStyle w:val="Heading1"/>
        <w:tabs>
          <w:tab w:val="right" w:pos="9360"/>
        </w:tabs>
      </w:pPr>
      <w:hyperlink r:id="rId33" w:history="1">
        <w:r w:rsidR="00B26262" w:rsidRPr="00617554">
          <w:rPr>
            <w:rStyle w:val="Heading1HyperlinkChar"/>
            <w:b/>
          </w:rPr>
          <w:t>Tories LLP</w:t>
        </w:r>
      </w:hyperlink>
      <w:r w:rsidR="006836E7">
        <w:rPr>
          <w:rStyle w:val="Heading1HyperlinkChar"/>
          <w:b/>
        </w:rPr>
        <w:t xml:space="preserve"> (Toronto)</w:t>
      </w:r>
      <w:r w:rsidR="00B26262" w:rsidRPr="00B26262">
        <w:tab/>
      </w:r>
      <w:r w:rsidR="00B26262" w:rsidRPr="00B26262">
        <w:rPr>
          <w:rStyle w:val="employment-date"/>
          <w:b w:val="0"/>
        </w:rPr>
        <w:t>Ap</w:t>
      </w:r>
      <w:r w:rsidR="003D5534">
        <w:rPr>
          <w:rStyle w:val="employment-date"/>
          <w:b w:val="0"/>
        </w:rPr>
        <w:t>ril 1994 to June 1995</w:t>
      </w:r>
    </w:p>
    <w:p w:rsidR="00A9535B" w:rsidRPr="00B26262" w:rsidRDefault="00B26262" w:rsidP="00B26262">
      <w:pPr>
        <w:pStyle w:val="Heading2"/>
      </w:pPr>
      <w:r w:rsidRPr="00B26262">
        <w:t>Helpdesk</w:t>
      </w:r>
      <w:r w:rsidR="00A9535B" w:rsidRPr="00B26262">
        <w:t xml:space="preserve"> Specialist and Intermediate Developer</w:t>
      </w:r>
    </w:p>
    <w:p w:rsidR="00A9535B" w:rsidRPr="00B26262" w:rsidRDefault="00A9535B" w:rsidP="00B26262">
      <w:pPr>
        <w:pStyle w:val="ListBullet"/>
      </w:pPr>
      <w:r w:rsidRPr="00B26262">
        <w:t>Provided expert 1st level support to over 600 users of Microsoft Office Professional 4.2</w:t>
      </w:r>
    </w:p>
    <w:p w:rsidR="00A9535B" w:rsidRPr="00B26262" w:rsidRDefault="00A9535B" w:rsidP="00B26262">
      <w:pPr>
        <w:pStyle w:val="ListBullet"/>
      </w:pPr>
      <w:r w:rsidRPr="00B26262">
        <w:t xml:space="preserve">Extensive programming, </w:t>
      </w:r>
      <w:proofErr w:type="spellStart"/>
      <w:r w:rsidRPr="00B26262">
        <w:t>customisation</w:t>
      </w:r>
      <w:proofErr w:type="spellEnd"/>
      <w:r w:rsidRPr="00B26262">
        <w:t xml:space="preserve"> and routing of MS Word documents using WordBasic</w:t>
      </w:r>
    </w:p>
    <w:p w:rsidR="00A9535B" w:rsidRPr="00B26262" w:rsidRDefault="00A9535B" w:rsidP="00B26262">
      <w:pPr>
        <w:pStyle w:val="ListBullet"/>
      </w:pPr>
      <w:r w:rsidRPr="00B26262">
        <w:t xml:space="preserve">Contributed numerous articles to a weekly newsletter called </w:t>
      </w:r>
      <w:proofErr w:type="spellStart"/>
      <w:r w:rsidRPr="00B26262">
        <w:t>WordWrap</w:t>
      </w:r>
      <w:proofErr w:type="spellEnd"/>
    </w:p>
    <w:p w:rsidR="00A9535B" w:rsidRPr="00B26262" w:rsidRDefault="00A9535B" w:rsidP="00B26262">
      <w:pPr>
        <w:pStyle w:val="ListBullet"/>
      </w:pPr>
      <w:r w:rsidRPr="00B26262">
        <w:t>Lead discussion groups on Internet issues, including a presentation to 150 members of the Toronto Law Office Managers Association (TLOMA)</w:t>
      </w:r>
    </w:p>
    <w:p w:rsidR="001260CD" w:rsidRPr="001260CD" w:rsidRDefault="005432F3" w:rsidP="001260CD">
      <w:pPr>
        <w:pStyle w:val="Heading1"/>
        <w:tabs>
          <w:tab w:val="right" w:pos="9360"/>
        </w:tabs>
        <w:rPr>
          <w:rStyle w:val="employment-date"/>
          <w:b w:val="0"/>
        </w:rPr>
      </w:pPr>
      <w:hyperlink r:id="rId34" w:history="1">
        <w:proofErr w:type="spellStart"/>
        <w:r w:rsidR="001260CD" w:rsidRPr="005432F3">
          <w:rPr>
            <w:rStyle w:val="Heading1HyperlinkChar"/>
            <w:b/>
          </w:rPr>
          <w:t>Burson-Marsteller</w:t>
        </w:r>
        <w:proofErr w:type="spellEnd"/>
      </w:hyperlink>
      <w:r w:rsidR="006836E7">
        <w:rPr>
          <w:rStyle w:val="Heading1HyperlinkChar"/>
          <w:b/>
        </w:rPr>
        <w:t xml:space="preserve"> (Toronto)</w:t>
      </w:r>
      <w:r w:rsidR="001260CD">
        <w:tab/>
      </w:r>
      <w:r w:rsidR="001260CD" w:rsidRPr="001260CD">
        <w:rPr>
          <w:rStyle w:val="employment-date"/>
          <w:b w:val="0"/>
        </w:rPr>
        <w:t>Septembe</w:t>
      </w:r>
      <w:r w:rsidR="003D5534">
        <w:rPr>
          <w:rStyle w:val="employment-date"/>
          <w:b w:val="0"/>
        </w:rPr>
        <w:t>r 1992 to April 1994</w:t>
      </w:r>
    </w:p>
    <w:p w:rsidR="00A9535B" w:rsidRPr="001260CD" w:rsidRDefault="00A9535B" w:rsidP="001260CD">
      <w:pPr>
        <w:pStyle w:val="Heading2"/>
      </w:pPr>
      <w:r w:rsidRPr="001260CD">
        <w:t>Technical Administrator and Account Coordinator</w:t>
      </w:r>
    </w:p>
    <w:p w:rsidR="00A9535B" w:rsidRPr="001260CD" w:rsidRDefault="00A9535B" w:rsidP="001260CD">
      <w:pPr>
        <w:pStyle w:val="ListBullet"/>
      </w:pPr>
      <w:r w:rsidRPr="001260CD">
        <w:t>Hardware and software support in mixed Mac/PC environment using Microsoft Office</w:t>
      </w:r>
    </w:p>
    <w:p w:rsidR="00A9535B" w:rsidRPr="001260CD" w:rsidRDefault="00A9535B" w:rsidP="001260CD">
      <w:pPr>
        <w:pStyle w:val="ListBullet"/>
      </w:pPr>
      <w:r w:rsidRPr="001260CD">
        <w:t>Provided technology expertise and advice to Technology Practice Group</w:t>
      </w:r>
    </w:p>
    <w:p w:rsidR="00A9535B" w:rsidRPr="001260CD" w:rsidRDefault="00A9535B" w:rsidP="001260CD">
      <w:pPr>
        <w:pStyle w:val="ListBullet"/>
      </w:pPr>
      <w:r w:rsidRPr="001260CD">
        <w:t>Liaison between high-tech clients (Sun Microsystems, Microsoft) and public relations professionals</w:t>
      </w:r>
    </w:p>
    <w:p w:rsidR="004215BF" w:rsidRDefault="004215BF" w:rsidP="004215BF">
      <w:pPr>
        <w:pStyle w:val="Heading1"/>
        <w:tabs>
          <w:tab w:val="right" w:pos="9360"/>
        </w:tabs>
      </w:pPr>
      <w:r>
        <w:t>Dawson Microsystems</w:t>
      </w:r>
      <w:r w:rsidR="006836E7">
        <w:t xml:space="preserve"> (London, ON)</w:t>
      </w:r>
      <w:r>
        <w:tab/>
      </w:r>
      <w:r w:rsidR="00EA59C5" w:rsidRPr="00EA59C5">
        <w:rPr>
          <w:rStyle w:val="employment-date"/>
          <w:b w:val="0"/>
        </w:rPr>
        <w:t>February 1991 to September 1992</w:t>
      </w:r>
    </w:p>
    <w:p w:rsidR="00720FD0" w:rsidRDefault="00720FD0" w:rsidP="00720FD0">
      <w:pPr>
        <w:pStyle w:val="Heading2"/>
      </w:pPr>
      <w:r>
        <w:t>Inside PC Sales</w:t>
      </w:r>
    </w:p>
    <w:p w:rsidR="00EA59C5" w:rsidRPr="00D80645" w:rsidRDefault="00EA59C5" w:rsidP="00D80645">
      <w:pPr>
        <w:pStyle w:val="ListBullet"/>
      </w:pPr>
      <w:r w:rsidRPr="00D80645">
        <w:t xml:space="preserve">Inside PC, hardware and software sales to </w:t>
      </w:r>
      <w:r w:rsidR="00FB503E">
        <w:t xml:space="preserve">corporate clients including </w:t>
      </w:r>
      <w:r w:rsidRPr="00D80645">
        <w:t>The City of London, The London Police Force, The London Board of Education, Ellis Don and the London Regional Art &amp; Historical Museum</w:t>
      </w:r>
    </w:p>
    <w:p w:rsidR="004215BF" w:rsidRPr="00EA59C5" w:rsidRDefault="004215BF" w:rsidP="004215BF">
      <w:pPr>
        <w:pStyle w:val="Heading1"/>
        <w:tabs>
          <w:tab w:val="right" w:pos="9360"/>
        </w:tabs>
        <w:rPr>
          <w:rStyle w:val="employment-date"/>
        </w:rPr>
      </w:pPr>
      <w:r>
        <w:t>Mandelbrot Computer Solutions</w:t>
      </w:r>
      <w:r w:rsidR="006836E7">
        <w:t xml:space="preserve"> (London, ON)</w:t>
      </w:r>
      <w:r>
        <w:tab/>
      </w:r>
      <w:r w:rsidR="00EA59C5" w:rsidRPr="00EA59C5">
        <w:rPr>
          <w:rStyle w:val="employment-date"/>
          <w:b w:val="0"/>
        </w:rPr>
        <w:t>August 1990 to February 1991</w:t>
      </w:r>
    </w:p>
    <w:p w:rsidR="00720FD0" w:rsidRDefault="00212E83" w:rsidP="00EA59C5">
      <w:pPr>
        <w:pStyle w:val="Heading2"/>
      </w:pPr>
      <w:r>
        <w:t xml:space="preserve">Sole Proprietor </w:t>
      </w:r>
    </w:p>
    <w:p w:rsidR="00FB503E" w:rsidRDefault="005432F3" w:rsidP="00FB503E">
      <w:pPr>
        <w:pStyle w:val="ListBullet"/>
      </w:pPr>
      <w:r>
        <w:t xml:space="preserve">Designed, sourced, assembled </w:t>
      </w:r>
      <w:r w:rsidR="00EA59C5" w:rsidRPr="00A9535B">
        <w:t xml:space="preserve">and sold </w:t>
      </w:r>
      <w:r>
        <w:t>custom PC clone systems to small business</w:t>
      </w:r>
    </w:p>
    <w:p w:rsidR="00EA59C5" w:rsidRPr="00EA59C5" w:rsidRDefault="00FB503E" w:rsidP="00EA59C5">
      <w:pPr>
        <w:pStyle w:val="ListBullet"/>
      </w:pPr>
      <w:r>
        <w:t xml:space="preserve">Provided software sales, </w:t>
      </w:r>
      <w:r w:rsidR="00EA59C5" w:rsidRPr="00A9535B">
        <w:t>training, installation</w:t>
      </w:r>
      <w:r>
        <w:t xml:space="preserve"> and support</w:t>
      </w:r>
    </w:p>
    <w:p w:rsidR="00720FD0" w:rsidRDefault="005432F3" w:rsidP="00720FD0">
      <w:pPr>
        <w:pStyle w:val="Heading1"/>
        <w:tabs>
          <w:tab w:val="right" w:pos="9360"/>
        </w:tabs>
      </w:pPr>
      <w:hyperlink r:id="rId35" w:history="1">
        <w:proofErr w:type="spellStart"/>
        <w:r w:rsidR="00EA59C5" w:rsidRPr="005432F3">
          <w:rPr>
            <w:rStyle w:val="Heading1HyperlinkChar"/>
            <w:b/>
          </w:rPr>
          <w:t>HepcoMotion</w:t>
        </w:r>
        <w:proofErr w:type="spellEnd"/>
        <w:r w:rsidR="00720FD0" w:rsidRPr="005432F3">
          <w:rPr>
            <w:rStyle w:val="Heading1HyperlinkChar"/>
            <w:b/>
          </w:rPr>
          <w:t xml:space="preserve"> (London, UK)</w:t>
        </w:r>
      </w:hyperlink>
      <w:r w:rsidR="00720FD0">
        <w:tab/>
      </w:r>
      <w:r w:rsidR="00EA59C5" w:rsidRPr="00EA59C5">
        <w:rPr>
          <w:rStyle w:val="employment-date"/>
          <w:b w:val="0"/>
        </w:rPr>
        <w:t xml:space="preserve">July 1988 to August </w:t>
      </w:r>
      <w:r w:rsidR="00EA59C5">
        <w:rPr>
          <w:rStyle w:val="employment-date"/>
          <w:b w:val="0"/>
        </w:rPr>
        <w:t>1990</w:t>
      </w:r>
    </w:p>
    <w:p w:rsidR="00720FD0" w:rsidRDefault="005432F3" w:rsidP="00EA59C5">
      <w:pPr>
        <w:pStyle w:val="Heading2"/>
      </w:pPr>
      <w:r>
        <w:t>Production Planning Programmer</w:t>
      </w:r>
    </w:p>
    <w:p w:rsidR="005432F3" w:rsidRDefault="005432F3" w:rsidP="00D80645">
      <w:pPr>
        <w:pStyle w:val="ListBullet"/>
      </w:pPr>
      <w:r>
        <w:t xml:space="preserve">Designed, </w:t>
      </w:r>
      <w:r w:rsidR="00C90CFB" w:rsidRPr="00A9535B">
        <w:t xml:space="preserve">implemented </w:t>
      </w:r>
      <w:r>
        <w:t xml:space="preserve">and maintained a </w:t>
      </w:r>
      <w:r w:rsidR="00C90CFB" w:rsidRPr="00A9535B">
        <w:t>materials &amp;</w:t>
      </w:r>
      <w:r>
        <w:t xml:space="preserve"> production scheduling system that maximized yields of expensive raw materials that were sourced from West German steel mills with twelve week lead times.</w:t>
      </w:r>
    </w:p>
    <w:p w:rsidR="00061B1B" w:rsidRPr="00A9535B" w:rsidRDefault="005432F3" w:rsidP="00D80645">
      <w:pPr>
        <w:pStyle w:val="ListBullet"/>
      </w:pPr>
      <w:r>
        <w:t xml:space="preserve">Wrote a custom </w:t>
      </w:r>
      <w:r w:rsidR="00C90CFB" w:rsidRPr="00A9535B">
        <w:t>inventory tracking system using Borland Turbo Pascal 3</w:t>
      </w:r>
    </w:p>
    <w:sectPr w:rsidR="00061B1B" w:rsidRPr="00A9535B" w:rsidSect="006B5F95">
      <w:headerReference w:type="default" r:id="rId36"/>
      <w:footerReference w:type="default" r:id="rId37"/>
      <w:headerReference w:type="first" r:id="rId3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35B" w:rsidRDefault="00A9535B" w:rsidP="00195E61">
      <w:pPr>
        <w:spacing w:after="0" w:line="240" w:lineRule="auto"/>
      </w:pPr>
      <w:r>
        <w:separator/>
      </w:r>
    </w:p>
  </w:endnote>
  <w:endnote w:type="continuationSeparator" w:id="0">
    <w:p w:rsidR="00A9535B" w:rsidRDefault="00A9535B" w:rsidP="00195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BCB" w:rsidRPr="005F7BCB" w:rsidRDefault="0071755F">
    <w:pPr>
      <w:pStyle w:val="Footer"/>
      <w:rPr>
        <w:color w:val="808080" w:themeColor="background1" w:themeShade="80"/>
        <w:sz w:val="16"/>
        <w:szCs w:val="16"/>
      </w:rPr>
    </w:pPr>
    <w:hyperlink r:id="rId1" w:history="1">
      <w:r w:rsidR="005F7BCB" w:rsidRPr="005F7BCB">
        <w:rPr>
          <w:rStyle w:val="Hyperlink"/>
          <w:color w:val="000080" w:themeColor="hyperlink" w:themeShade="80"/>
          <w:sz w:val="16"/>
          <w:szCs w:val="16"/>
        </w:rPr>
        <w:t>troy.forster@gmail.com</w:t>
      </w:r>
    </w:hyperlink>
    <w:r w:rsidR="005F7BCB" w:rsidRPr="005F7BCB">
      <w:rPr>
        <w:color w:val="808080" w:themeColor="background1" w:themeShade="80"/>
        <w:sz w:val="16"/>
        <w:szCs w:val="16"/>
      </w:rPr>
      <w:tab/>
    </w:r>
    <w:hyperlink r:id="rId2" w:history="1">
      <w:r w:rsidR="005F7BCB" w:rsidRPr="005F7BCB">
        <w:rPr>
          <w:rStyle w:val="Hyperlink"/>
          <w:color w:val="000080" w:themeColor="hyperlink" w:themeShade="80"/>
          <w:sz w:val="16"/>
          <w:szCs w:val="16"/>
        </w:rPr>
        <w:t>416 617 4921</w:t>
      </w:r>
    </w:hyperlink>
    <w:r w:rsidR="005F7BCB" w:rsidRPr="005F7BCB">
      <w:rPr>
        <w:color w:val="808080" w:themeColor="background1" w:themeShade="80"/>
        <w:sz w:val="16"/>
        <w:szCs w:val="16"/>
      </w:rPr>
      <w:tab/>
    </w:r>
    <w:hyperlink r:id="rId3" w:history="1">
      <w:r w:rsidR="005F7BCB" w:rsidRPr="005F7BCB">
        <w:rPr>
          <w:rStyle w:val="Hyperlink"/>
          <w:color w:val="000080" w:themeColor="hyperlink" w:themeShade="80"/>
          <w:sz w:val="16"/>
          <w:szCs w:val="16"/>
        </w:rPr>
        <w:t>http://tforster.com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35B" w:rsidRDefault="00A9535B" w:rsidP="00195E61">
      <w:pPr>
        <w:spacing w:after="0" w:line="240" w:lineRule="auto"/>
      </w:pPr>
      <w:r>
        <w:separator/>
      </w:r>
    </w:p>
  </w:footnote>
  <w:footnote w:type="continuationSeparator" w:id="0">
    <w:p w:rsidR="00A9535B" w:rsidRDefault="00A9535B" w:rsidP="00195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6113"/>
      <w:gridCol w:w="792"/>
    </w:tblGrid>
    <w:tr w:rsidR="00456B62" w:rsidTr="00C8495B">
      <w:trPr>
        <w:trHeight w:hRule="exact" w:val="792"/>
        <w:jc w:val="right"/>
      </w:trPr>
      <w:sdt>
        <w:sdtPr>
          <w:rPr>
            <w:rFonts w:eastAsiaTheme="majorEastAsia" w:cstheme="majorBidi"/>
            <w:color w:val="808080" w:themeColor="background1" w:themeShade="80"/>
            <w:sz w:val="28"/>
            <w:szCs w:val="28"/>
          </w:rPr>
          <w:alias w:val="Title"/>
          <w:id w:val="10311188"/>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456B62" w:rsidRPr="00C8495B" w:rsidRDefault="00A57328" w:rsidP="005F7BCB">
              <w:pPr>
                <w:pStyle w:val="Header"/>
                <w:jc w:val="right"/>
                <w:rPr>
                  <w:rFonts w:eastAsiaTheme="majorEastAsia" w:cstheme="majorBidi"/>
                  <w:color w:val="808080" w:themeColor="background1" w:themeShade="80"/>
                  <w:sz w:val="28"/>
                  <w:szCs w:val="28"/>
                </w:rPr>
              </w:pPr>
              <w:r w:rsidRPr="00C8495B">
                <w:rPr>
                  <w:rFonts w:eastAsiaTheme="majorEastAsia" w:cstheme="majorBidi"/>
                  <w:color w:val="808080" w:themeColor="background1" w:themeShade="80"/>
                  <w:sz w:val="28"/>
                  <w:szCs w:val="28"/>
                </w:rPr>
                <w:t xml:space="preserve">Troy Forster, Director of Technology </w:t>
              </w:r>
              <w:r w:rsidR="005F7BCB" w:rsidRPr="00C8495B">
                <w:rPr>
                  <w:rFonts w:eastAsiaTheme="majorEastAsia" w:cstheme="majorBidi"/>
                  <w:color w:val="808080" w:themeColor="background1" w:themeShade="80"/>
                  <w:sz w:val="28"/>
                  <w:szCs w:val="28"/>
                </w:rPr>
                <w:t>and</w:t>
              </w:r>
              <w:r w:rsidRPr="00C8495B">
                <w:rPr>
                  <w:rFonts w:eastAsiaTheme="majorEastAsia" w:cstheme="majorBidi"/>
                  <w:color w:val="808080" w:themeColor="background1" w:themeShade="80"/>
                  <w:sz w:val="28"/>
                  <w:szCs w:val="28"/>
                </w:rPr>
                <w:t xml:space="preserve"> Innovation</w:t>
              </w:r>
            </w:p>
          </w:tc>
        </w:sdtContent>
      </w:sdt>
      <w:tc>
        <w:tcPr>
          <w:tcW w:w="792" w:type="dxa"/>
          <w:shd w:val="clear" w:color="auto" w:fill="DBE5F1" w:themeFill="accent1" w:themeFillTint="33"/>
          <w:vAlign w:val="center"/>
        </w:tcPr>
        <w:p w:rsidR="00456B62" w:rsidRPr="00C8495B" w:rsidRDefault="00184559">
          <w:pPr>
            <w:pStyle w:val="Header"/>
            <w:jc w:val="center"/>
            <w:rPr>
              <w:color w:val="808080" w:themeColor="background1" w:themeShade="80"/>
            </w:rPr>
          </w:pPr>
          <w:r w:rsidRPr="00C8495B">
            <w:rPr>
              <w:color w:val="808080" w:themeColor="background1" w:themeShade="80"/>
            </w:rPr>
            <w:fldChar w:fldCharType="begin"/>
          </w:r>
          <w:r w:rsidR="00F036A3" w:rsidRPr="00C8495B">
            <w:rPr>
              <w:color w:val="808080" w:themeColor="background1" w:themeShade="80"/>
            </w:rPr>
            <w:instrText xml:space="preserve"> PAGE  \* MERGEFORMAT </w:instrText>
          </w:r>
          <w:r w:rsidRPr="00C8495B">
            <w:rPr>
              <w:color w:val="808080" w:themeColor="background1" w:themeShade="80"/>
            </w:rPr>
            <w:fldChar w:fldCharType="separate"/>
          </w:r>
          <w:r w:rsidR="00AF4556">
            <w:rPr>
              <w:noProof/>
              <w:color w:val="808080" w:themeColor="background1" w:themeShade="80"/>
            </w:rPr>
            <w:t>2</w:t>
          </w:r>
          <w:r w:rsidRPr="00C8495B">
            <w:rPr>
              <w:color w:val="808080" w:themeColor="background1" w:themeShade="80"/>
            </w:rPr>
            <w:fldChar w:fldCharType="end"/>
          </w:r>
        </w:p>
      </w:tc>
    </w:tr>
  </w:tbl>
  <w:p w:rsidR="00456B62" w:rsidRDefault="00456B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DCF" w:rsidRDefault="00FA5D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087FCE"/>
    <w:lvl w:ilvl="0">
      <w:start w:val="1"/>
      <w:numFmt w:val="decimal"/>
      <w:lvlText w:val="%1."/>
      <w:lvlJc w:val="left"/>
      <w:pPr>
        <w:tabs>
          <w:tab w:val="num" w:pos="1800"/>
        </w:tabs>
        <w:ind w:left="1800" w:hanging="360"/>
      </w:pPr>
    </w:lvl>
  </w:abstractNum>
  <w:abstractNum w:abstractNumId="1">
    <w:nsid w:val="FFFFFF7D"/>
    <w:multiLevelType w:val="singleLevel"/>
    <w:tmpl w:val="040EF570"/>
    <w:lvl w:ilvl="0">
      <w:start w:val="1"/>
      <w:numFmt w:val="decimal"/>
      <w:lvlText w:val="%1."/>
      <w:lvlJc w:val="left"/>
      <w:pPr>
        <w:tabs>
          <w:tab w:val="num" w:pos="1440"/>
        </w:tabs>
        <w:ind w:left="1440" w:hanging="360"/>
      </w:pPr>
    </w:lvl>
  </w:abstractNum>
  <w:abstractNum w:abstractNumId="2">
    <w:nsid w:val="FFFFFF7E"/>
    <w:multiLevelType w:val="singleLevel"/>
    <w:tmpl w:val="AF782F0A"/>
    <w:lvl w:ilvl="0">
      <w:start w:val="1"/>
      <w:numFmt w:val="decimal"/>
      <w:lvlText w:val="%1."/>
      <w:lvlJc w:val="left"/>
      <w:pPr>
        <w:tabs>
          <w:tab w:val="num" w:pos="1080"/>
        </w:tabs>
        <w:ind w:left="1080" w:hanging="360"/>
      </w:pPr>
    </w:lvl>
  </w:abstractNum>
  <w:abstractNum w:abstractNumId="3">
    <w:nsid w:val="FFFFFF7F"/>
    <w:multiLevelType w:val="singleLevel"/>
    <w:tmpl w:val="F0DE0DDA"/>
    <w:lvl w:ilvl="0">
      <w:start w:val="1"/>
      <w:numFmt w:val="decimal"/>
      <w:lvlText w:val="%1."/>
      <w:lvlJc w:val="left"/>
      <w:pPr>
        <w:tabs>
          <w:tab w:val="num" w:pos="720"/>
        </w:tabs>
        <w:ind w:left="720" w:hanging="360"/>
      </w:pPr>
    </w:lvl>
  </w:abstractNum>
  <w:abstractNum w:abstractNumId="4">
    <w:nsid w:val="FFFFFF80"/>
    <w:multiLevelType w:val="singleLevel"/>
    <w:tmpl w:val="61E06DB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B72203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982D79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9D8A7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46E41E"/>
    <w:lvl w:ilvl="0">
      <w:start w:val="1"/>
      <w:numFmt w:val="decimal"/>
      <w:lvlText w:val="%1."/>
      <w:lvlJc w:val="left"/>
      <w:pPr>
        <w:tabs>
          <w:tab w:val="num" w:pos="360"/>
        </w:tabs>
        <w:ind w:left="360" w:hanging="360"/>
      </w:pPr>
    </w:lvl>
  </w:abstractNum>
  <w:abstractNum w:abstractNumId="9">
    <w:nsid w:val="FFFFFF89"/>
    <w:multiLevelType w:val="singleLevel"/>
    <w:tmpl w:val="347621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958AF"/>
    <w:multiLevelType w:val="hybridMultilevel"/>
    <w:tmpl w:val="0E6C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341DEB"/>
    <w:multiLevelType w:val="hybridMultilevel"/>
    <w:tmpl w:val="0C34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663801"/>
    <w:multiLevelType w:val="multilevel"/>
    <w:tmpl w:val="7506FE7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3">
    <w:nsid w:val="0AF333C7"/>
    <w:multiLevelType w:val="hybridMultilevel"/>
    <w:tmpl w:val="3282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A63C26"/>
    <w:multiLevelType w:val="multilevel"/>
    <w:tmpl w:val="711EF72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5">
    <w:nsid w:val="14E43294"/>
    <w:multiLevelType w:val="hybridMultilevel"/>
    <w:tmpl w:val="3C20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F14139"/>
    <w:multiLevelType w:val="hybridMultilevel"/>
    <w:tmpl w:val="C7D8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C5C16"/>
    <w:multiLevelType w:val="hybridMultilevel"/>
    <w:tmpl w:val="22D4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C35050"/>
    <w:multiLevelType w:val="multilevel"/>
    <w:tmpl w:val="ABF20A1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9">
    <w:nsid w:val="2F410089"/>
    <w:multiLevelType w:val="hybridMultilevel"/>
    <w:tmpl w:val="8AF6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9137A2"/>
    <w:multiLevelType w:val="hybridMultilevel"/>
    <w:tmpl w:val="2214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D26FC1"/>
    <w:multiLevelType w:val="hybridMultilevel"/>
    <w:tmpl w:val="096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C34FE8"/>
    <w:multiLevelType w:val="hybridMultilevel"/>
    <w:tmpl w:val="697C1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9E3A47"/>
    <w:multiLevelType w:val="multilevel"/>
    <w:tmpl w:val="0AB4DCE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4">
    <w:nsid w:val="3FEB53B0"/>
    <w:multiLevelType w:val="multilevel"/>
    <w:tmpl w:val="B522606E"/>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5">
    <w:nsid w:val="420E5C94"/>
    <w:multiLevelType w:val="hybridMultilevel"/>
    <w:tmpl w:val="B606A6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99582C"/>
    <w:multiLevelType w:val="hybridMultilevel"/>
    <w:tmpl w:val="CF3E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2B600D"/>
    <w:multiLevelType w:val="multilevel"/>
    <w:tmpl w:val="1794117A"/>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8">
    <w:nsid w:val="500E62E9"/>
    <w:multiLevelType w:val="multilevel"/>
    <w:tmpl w:val="B7D866C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9">
    <w:nsid w:val="5586408D"/>
    <w:multiLevelType w:val="multilevel"/>
    <w:tmpl w:val="57EC5B8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0">
    <w:nsid w:val="56776C8D"/>
    <w:multiLevelType w:val="hybridMultilevel"/>
    <w:tmpl w:val="482E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DD3B44"/>
    <w:multiLevelType w:val="hybridMultilevel"/>
    <w:tmpl w:val="B3D8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FB3036"/>
    <w:multiLevelType w:val="multilevel"/>
    <w:tmpl w:val="925A17C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3">
    <w:nsid w:val="60E6235B"/>
    <w:multiLevelType w:val="multilevel"/>
    <w:tmpl w:val="42E2307A"/>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4">
    <w:nsid w:val="6116551B"/>
    <w:multiLevelType w:val="hybridMultilevel"/>
    <w:tmpl w:val="8052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521AFA"/>
    <w:multiLevelType w:val="hybridMultilevel"/>
    <w:tmpl w:val="3994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39272E"/>
    <w:multiLevelType w:val="multilevel"/>
    <w:tmpl w:val="9956DC8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7">
    <w:nsid w:val="7AD10861"/>
    <w:multiLevelType w:val="multilevel"/>
    <w:tmpl w:val="43242A0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8">
    <w:nsid w:val="7DA45C78"/>
    <w:multiLevelType w:val="multilevel"/>
    <w:tmpl w:val="8348E8D4"/>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6"/>
  </w:num>
  <w:num w:numId="13">
    <w:abstractNumId w:val="20"/>
  </w:num>
  <w:num w:numId="14">
    <w:abstractNumId w:val="30"/>
  </w:num>
  <w:num w:numId="15">
    <w:abstractNumId w:val="21"/>
  </w:num>
  <w:num w:numId="16">
    <w:abstractNumId w:val="10"/>
  </w:num>
  <w:num w:numId="17">
    <w:abstractNumId w:val="31"/>
  </w:num>
  <w:num w:numId="18">
    <w:abstractNumId w:val="34"/>
  </w:num>
  <w:num w:numId="19">
    <w:abstractNumId w:val="22"/>
  </w:num>
  <w:num w:numId="20">
    <w:abstractNumId w:val="25"/>
  </w:num>
  <w:num w:numId="21">
    <w:abstractNumId w:val="11"/>
  </w:num>
  <w:num w:numId="22">
    <w:abstractNumId w:val="23"/>
  </w:num>
  <w:num w:numId="23">
    <w:abstractNumId w:val="18"/>
  </w:num>
  <w:num w:numId="24">
    <w:abstractNumId w:val="29"/>
  </w:num>
  <w:num w:numId="25">
    <w:abstractNumId w:val="37"/>
  </w:num>
  <w:num w:numId="26">
    <w:abstractNumId w:val="32"/>
  </w:num>
  <w:num w:numId="27">
    <w:abstractNumId w:val="28"/>
  </w:num>
  <w:num w:numId="28">
    <w:abstractNumId w:val="14"/>
  </w:num>
  <w:num w:numId="29">
    <w:abstractNumId w:val="38"/>
  </w:num>
  <w:num w:numId="30">
    <w:abstractNumId w:val="33"/>
  </w:num>
  <w:num w:numId="31">
    <w:abstractNumId w:val="12"/>
  </w:num>
  <w:num w:numId="32">
    <w:abstractNumId w:val="24"/>
  </w:num>
  <w:num w:numId="33">
    <w:abstractNumId w:val="36"/>
  </w:num>
  <w:num w:numId="34">
    <w:abstractNumId w:val="27"/>
  </w:num>
  <w:num w:numId="35">
    <w:abstractNumId w:val="13"/>
  </w:num>
  <w:num w:numId="36">
    <w:abstractNumId w:val="15"/>
  </w:num>
  <w:num w:numId="37">
    <w:abstractNumId w:val="16"/>
  </w:num>
  <w:num w:numId="38">
    <w:abstractNumId w:val="35"/>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5B"/>
    <w:rsid w:val="000034A0"/>
    <w:rsid w:val="000123D2"/>
    <w:rsid w:val="000129F2"/>
    <w:rsid w:val="000233FF"/>
    <w:rsid w:val="00023FEA"/>
    <w:rsid w:val="00025FE9"/>
    <w:rsid w:val="00034BB5"/>
    <w:rsid w:val="00040014"/>
    <w:rsid w:val="0004372D"/>
    <w:rsid w:val="00044F4E"/>
    <w:rsid w:val="00061B1B"/>
    <w:rsid w:val="0007227B"/>
    <w:rsid w:val="00073D0C"/>
    <w:rsid w:val="000741CE"/>
    <w:rsid w:val="00075B06"/>
    <w:rsid w:val="000763D5"/>
    <w:rsid w:val="00076ED6"/>
    <w:rsid w:val="00084D35"/>
    <w:rsid w:val="000954B6"/>
    <w:rsid w:val="00096735"/>
    <w:rsid w:val="000A646F"/>
    <w:rsid w:val="000A6BF2"/>
    <w:rsid w:val="000B0056"/>
    <w:rsid w:val="000B1783"/>
    <w:rsid w:val="000B6055"/>
    <w:rsid w:val="000C0039"/>
    <w:rsid w:val="000C441A"/>
    <w:rsid w:val="000C4699"/>
    <w:rsid w:val="000C76B5"/>
    <w:rsid w:val="000C7741"/>
    <w:rsid w:val="000C7B8A"/>
    <w:rsid w:val="000D0CC8"/>
    <w:rsid w:val="000D0CFD"/>
    <w:rsid w:val="000D197D"/>
    <w:rsid w:val="000D2CC4"/>
    <w:rsid w:val="000D73A9"/>
    <w:rsid w:val="000D7F8D"/>
    <w:rsid w:val="000E29AC"/>
    <w:rsid w:val="000E7A04"/>
    <w:rsid w:val="000F40A6"/>
    <w:rsid w:val="000F6D77"/>
    <w:rsid w:val="000F7F75"/>
    <w:rsid w:val="001105A5"/>
    <w:rsid w:val="00111690"/>
    <w:rsid w:val="00111F8C"/>
    <w:rsid w:val="00121EB6"/>
    <w:rsid w:val="001260CD"/>
    <w:rsid w:val="00133FCF"/>
    <w:rsid w:val="00137AEF"/>
    <w:rsid w:val="00143342"/>
    <w:rsid w:val="001520B5"/>
    <w:rsid w:val="001533CF"/>
    <w:rsid w:val="00155F87"/>
    <w:rsid w:val="001618F5"/>
    <w:rsid w:val="00165EE0"/>
    <w:rsid w:val="0016687C"/>
    <w:rsid w:val="00170E81"/>
    <w:rsid w:val="00171B51"/>
    <w:rsid w:val="00183B3F"/>
    <w:rsid w:val="00183C3A"/>
    <w:rsid w:val="00184559"/>
    <w:rsid w:val="001910F1"/>
    <w:rsid w:val="00192A11"/>
    <w:rsid w:val="001949D9"/>
    <w:rsid w:val="00195E61"/>
    <w:rsid w:val="001B56D9"/>
    <w:rsid w:val="001B69E6"/>
    <w:rsid w:val="001C3FE1"/>
    <w:rsid w:val="001D0460"/>
    <w:rsid w:val="001D48CF"/>
    <w:rsid w:val="001D74AB"/>
    <w:rsid w:val="001E055A"/>
    <w:rsid w:val="001E2B73"/>
    <w:rsid w:val="001E5539"/>
    <w:rsid w:val="001F0829"/>
    <w:rsid w:val="001F241B"/>
    <w:rsid w:val="001F7616"/>
    <w:rsid w:val="00200999"/>
    <w:rsid w:val="00200C0C"/>
    <w:rsid w:val="00201236"/>
    <w:rsid w:val="00202C24"/>
    <w:rsid w:val="00205F25"/>
    <w:rsid w:val="002102F9"/>
    <w:rsid w:val="00212E83"/>
    <w:rsid w:val="002132E7"/>
    <w:rsid w:val="0022142C"/>
    <w:rsid w:val="0022263E"/>
    <w:rsid w:val="002234E2"/>
    <w:rsid w:val="00225E5E"/>
    <w:rsid w:val="0022799E"/>
    <w:rsid w:val="00231957"/>
    <w:rsid w:val="0023402E"/>
    <w:rsid w:val="00241C50"/>
    <w:rsid w:val="00247944"/>
    <w:rsid w:val="0026465C"/>
    <w:rsid w:val="002672FD"/>
    <w:rsid w:val="0027114F"/>
    <w:rsid w:val="002722E3"/>
    <w:rsid w:val="0027694D"/>
    <w:rsid w:val="002828B5"/>
    <w:rsid w:val="002874A6"/>
    <w:rsid w:val="002917A0"/>
    <w:rsid w:val="002919CE"/>
    <w:rsid w:val="002958C7"/>
    <w:rsid w:val="002A08C5"/>
    <w:rsid w:val="002A2200"/>
    <w:rsid w:val="002A3A9A"/>
    <w:rsid w:val="002A4E69"/>
    <w:rsid w:val="002A7EDB"/>
    <w:rsid w:val="002B0671"/>
    <w:rsid w:val="002B176E"/>
    <w:rsid w:val="002B59F4"/>
    <w:rsid w:val="002C6068"/>
    <w:rsid w:val="002D18DA"/>
    <w:rsid w:val="002D423A"/>
    <w:rsid w:val="002D7646"/>
    <w:rsid w:val="002E3755"/>
    <w:rsid w:val="002E76F8"/>
    <w:rsid w:val="002F1383"/>
    <w:rsid w:val="002F1C0B"/>
    <w:rsid w:val="002F26F1"/>
    <w:rsid w:val="002F7C02"/>
    <w:rsid w:val="003007D3"/>
    <w:rsid w:val="00306AFE"/>
    <w:rsid w:val="0031320D"/>
    <w:rsid w:val="00320E1B"/>
    <w:rsid w:val="00327D69"/>
    <w:rsid w:val="00332512"/>
    <w:rsid w:val="0033532C"/>
    <w:rsid w:val="00336619"/>
    <w:rsid w:val="00340A67"/>
    <w:rsid w:val="00340EBB"/>
    <w:rsid w:val="00342244"/>
    <w:rsid w:val="003531FB"/>
    <w:rsid w:val="00355D19"/>
    <w:rsid w:val="00364A3A"/>
    <w:rsid w:val="00375A14"/>
    <w:rsid w:val="00380E1A"/>
    <w:rsid w:val="00382025"/>
    <w:rsid w:val="00390501"/>
    <w:rsid w:val="00391014"/>
    <w:rsid w:val="0039295A"/>
    <w:rsid w:val="00396D44"/>
    <w:rsid w:val="003A0EE8"/>
    <w:rsid w:val="003A51D7"/>
    <w:rsid w:val="003A6233"/>
    <w:rsid w:val="003B2CD5"/>
    <w:rsid w:val="003B382A"/>
    <w:rsid w:val="003C0839"/>
    <w:rsid w:val="003C400C"/>
    <w:rsid w:val="003C67C9"/>
    <w:rsid w:val="003D2C4C"/>
    <w:rsid w:val="003D4969"/>
    <w:rsid w:val="003D5534"/>
    <w:rsid w:val="003D6115"/>
    <w:rsid w:val="003E7E33"/>
    <w:rsid w:val="003F7EE0"/>
    <w:rsid w:val="004003B9"/>
    <w:rsid w:val="00406FA3"/>
    <w:rsid w:val="004133D5"/>
    <w:rsid w:val="0042042B"/>
    <w:rsid w:val="004215BF"/>
    <w:rsid w:val="00426165"/>
    <w:rsid w:val="00426AC0"/>
    <w:rsid w:val="0043133C"/>
    <w:rsid w:val="00431AEA"/>
    <w:rsid w:val="004324CF"/>
    <w:rsid w:val="004346E1"/>
    <w:rsid w:val="00435AC1"/>
    <w:rsid w:val="00440349"/>
    <w:rsid w:val="00440427"/>
    <w:rsid w:val="00441F9B"/>
    <w:rsid w:val="0045034D"/>
    <w:rsid w:val="00451530"/>
    <w:rsid w:val="00456B62"/>
    <w:rsid w:val="004712E9"/>
    <w:rsid w:val="00473908"/>
    <w:rsid w:val="00475CD1"/>
    <w:rsid w:val="00481D8D"/>
    <w:rsid w:val="0048450B"/>
    <w:rsid w:val="0049305D"/>
    <w:rsid w:val="00497B68"/>
    <w:rsid w:val="004A40F9"/>
    <w:rsid w:val="004A6011"/>
    <w:rsid w:val="004B2414"/>
    <w:rsid w:val="004B32F8"/>
    <w:rsid w:val="004B66AB"/>
    <w:rsid w:val="004C46BD"/>
    <w:rsid w:val="004C511E"/>
    <w:rsid w:val="004D0AF1"/>
    <w:rsid w:val="004D24CD"/>
    <w:rsid w:val="004D4B5B"/>
    <w:rsid w:val="004D7920"/>
    <w:rsid w:val="004D7CBB"/>
    <w:rsid w:val="004E7472"/>
    <w:rsid w:val="004F0913"/>
    <w:rsid w:val="004F20FB"/>
    <w:rsid w:val="004F3754"/>
    <w:rsid w:val="004F5D9D"/>
    <w:rsid w:val="00512215"/>
    <w:rsid w:val="00512D0B"/>
    <w:rsid w:val="0052658A"/>
    <w:rsid w:val="00541CFF"/>
    <w:rsid w:val="005432F3"/>
    <w:rsid w:val="0054341C"/>
    <w:rsid w:val="00547C52"/>
    <w:rsid w:val="005516F7"/>
    <w:rsid w:val="00552F1C"/>
    <w:rsid w:val="00557040"/>
    <w:rsid w:val="005603A0"/>
    <w:rsid w:val="0056356C"/>
    <w:rsid w:val="005642E0"/>
    <w:rsid w:val="0056605E"/>
    <w:rsid w:val="00574E24"/>
    <w:rsid w:val="0058342B"/>
    <w:rsid w:val="005860DB"/>
    <w:rsid w:val="005947E7"/>
    <w:rsid w:val="0059743A"/>
    <w:rsid w:val="005A1D28"/>
    <w:rsid w:val="005A717C"/>
    <w:rsid w:val="005B1B85"/>
    <w:rsid w:val="005B5449"/>
    <w:rsid w:val="005B689A"/>
    <w:rsid w:val="005B69D4"/>
    <w:rsid w:val="005B7623"/>
    <w:rsid w:val="005C12DB"/>
    <w:rsid w:val="005C4650"/>
    <w:rsid w:val="005D06DD"/>
    <w:rsid w:val="005E2487"/>
    <w:rsid w:val="005E37A5"/>
    <w:rsid w:val="005E6597"/>
    <w:rsid w:val="005F0DA9"/>
    <w:rsid w:val="005F1179"/>
    <w:rsid w:val="005F2E52"/>
    <w:rsid w:val="005F5296"/>
    <w:rsid w:val="005F73C7"/>
    <w:rsid w:val="005F7BCB"/>
    <w:rsid w:val="00602A34"/>
    <w:rsid w:val="00602DE9"/>
    <w:rsid w:val="006103AD"/>
    <w:rsid w:val="0061152B"/>
    <w:rsid w:val="00617554"/>
    <w:rsid w:val="00622DB5"/>
    <w:rsid w:val="0063581F"/>
    <w:rsid w:val="00640BAB"/>
    <w:rsid w:val="00654E9D"/>
    <w:rsid w:val="00663BBF"/>
    <w:rsid w:val="006640D0"/>
    <w:rsid w:val="00671F67"/>
    <w:rsid w:val="006836E7"/>
    <w:rsid w:val="00685BEB"/>
    <w:rsid w:val="00693AD5"/>
    <w:rsid w:val="006A25D9"/>
    <w:rsid w:val="006B445B"/>
    <w:rsid w:val="006B4618"/>
    <w:rsid w:val="006B4D79"/>
    <w:rsid w:val="006B578D"/>
    <w:rsid w:val="006B5811"/>
    <w:rsid w:val="006B5F95"/>
    <w:rsid w:val="006C0F11"/>
    <w:rsid w:val="006C14B5"/>
    <w:rsid w:val="006D45BB"/>
    <w:rsid w:val="006E6362"/>
    <w:rsid w:val="006E6887"/>
    <w:rsid w:val="006F3D8F"/>
    <w:rsid w:val="006F51BD"/>
    <w:rsid w:val="0070003A"/>
    <w:rsid w:val="007017A9"/>
    <w:rsid w:val="00702FA5"/>
    <w:rsid w:val="0070389C"/>
    <w:rsid w:val="00706C8C"/>
    <w:rsid w:val="00712547"/>
    <w:rsid w:val="00712810"/>
    <w:rsid w:val="00717360"/>
    <w:rsid w:val="00720FD0"/>
    <w:rsid w:val="0072621F"/>
    <w:rsid w:val="00726D4F"/>
    <w:rsid w:val="00732ECC"/>
    <w:rsid w:val="00742F96"/>
    <w:rsid w:val="007435D6"/>
    <w:rsid w:val="0074706C"/>
    <w:rsid w:val="007542C7"/>
    <w:rsid w:val="00762C11"/>
    <w:rsid w:val="00767F13"/>
    <w:rsid w:val="0077221C"/>
    <w:rsid w:val="007809EA"/>
    <w:rsid w:val="00780E0E"/>
    <w:rsid w:val="00782312"/>
    <w:rsid w:val="00787973"/>
    <w:rsid w:val="00794619"/>
    <w:rsid w:val="00795A25"/>
    <w:rsid w:val="007A5BD3"/>
    <w:rsid w:val="007A6CE6"/>
    <w:rsid w:val="007A70AA"/>
    <w:rsid w:val="007B162E"/>
    <w:rsid w:val="007C02D6"/>
    <w:rsid w:val="007C1BE8"/>
    <w:rsid w:val="007E52C0"/>
    <w:rsid w:val="007F2CFE"/>
    <w:rsid w:val="007F448F"/>
    <w:rsid w:val="007F5FA8"/>
    <w:rsid w:val="00800F55"/>
    <w:rsid w:val="0080276D"/>
    <w:rsid w:val="00822612"/>
    <w:rsid w:val="00822875"/>
    <w:rsid w:val="00825485"/>
    <w:rsid w:val="00830F3C"/>
    <w:rsid w:val="00833A99"/>
    <w:rsid w:val="00836A21"/>
    <w:rsid w:val="008404CF"/>
    <w:rsid w:val="008449C3"/>
    <w:rsid w:val="00844FFC"/>
    <w:rsid w:val="00847896"/>
    <w:rsid w:val="008512FC"/>
    <w:rsid w:val="00852891"/>
    <w:rsid w:val="00857140"/>
    <w:rsid w:val="00864F23"/>
    <w:rsid w:val="00865993"/>
    <w:rsid w:val="00865CB3"/>
    <w:rsid w:val="00866C8B"/>
    <w:rsid w:val="00871636"/>
    <w:rsid w:val="00876F19"/>
    <w:rsid w:val="00880341"/>
    <w:rsid w:val="00882A91"/>
    <w:rsid w:val="00883448"/>
    <w:rsid w:val="0089367A"/>
    <w:rsid w:val="00894429"/>
    <w:rsid w:val="008A5A1B"/>
    <w:rsid w:val="008B2F54"/>
    <w:rsid w:val="008B328F"/>
    <w:rsid w:val="008B4AF6"/>
    <w:rsid w:val="008C03E3"/>
    <w:rsid w:val="008D1F1D"/>
    <w:rsid w:val="008D725F"/>
    <w:rsid w:val="008E1858"/>
    <w:rsid w:val="008E66B1"/>
    <w:rsid w:val="008F05A2"/>
    <w:rsid w:val="008F1FA2"/>
    <w:rsid w:val="008F3519"/>
    <w:rsid w:val="008F3D7A"/>
    <w:rsid w:val="00901A25"/>
    <w:rsid w:val="00913A27"/>
    <w:rsid w:val="00913D9C"/>
    <w:rsid w:val="009164A8"/>
    <w:rsid w:val="009217AF"/>
    <w:rsid w:val="00921CAD"/>
    <w:rsid w:val="00923585"/>
    <w:rsid w:val="00940714"/>
    <w:rsid w:val="00963A29"/>
    <w:rsid w:val="00963BAA"/>
    <w:rsid w:val="00966492"/>
    <w:rsid w:val="009677BD"/>
    <w:rsid w:val="00970DA2"/>
    <w:rsid w:val="009720C2"/>
    <w:rsid w:val="00972915"/>
    <w:rsid w:val="00975BFD"/>
    <w:rsid w:val="00985631"/>
    <w:rsid w:val="009933F5"/>
    <w:rsid w:val="00995009"/>
    <w:rsid w:val="009A3B45"/>
    <w:rsid w:val="009B66D1"/>
    <w:rsid w:val="009B6A02"/>
    <w:rsid w:val="009C046A"/>
    <w:rsid w:val="009C35B4"/>
    <w:rsid w:val="009C4203"/>
    <w:rsid w:val="009C5144"/>
    <w:rsid w:val="009C6161"/>
    <w:rsid w:val="009C75EE"/>
    <w:rsid w:val="009D53AD"/>
    <w:rsid w:val="009E4883"/>
    <w:rsid w:val="009E71C1"/>
    <w:rsid w:val="009F057E"/>
    <w:rsid w:val="009F239A"/>
    <w:rsid w:val="009F5D0C"/>
    <w:rsid w:val="009F5F42"/>
    <w:rsid w:val="009F6F72"/>
    <w:rsid w:val="00A0006F"/>
    <w:rsid w:val="00A020DA"/>
    <w:rsid w:val="00A044C3"/>
    <w:rsid w:val="00A10221"/>
    <w:rsid w:val="00A10B0F"/>
    <w:rsid w:val="00A15481"/>
    <w:rsid w:val="00A15CBC"/>
    <w:rsid w:val="00A1661F"/>
    <w:rsid w:val="00A1763D"/>
    <w:rsid w:val="00A30CC3"/>
    <w:rsid w:val="00A322BD"/>
    <w:rsid w:val="00A37B73"/>
    <w:rsid w:val="00A44C02"/>
    <w:rsid w:val="00A4572A"/>
    <w:rsid w:val="00A50FCB"/>
    <w:rsid w:val="00A55C20"/>
    <w:rsid w:val="00A57328"/>
    <w:rsid w:val="00A61EC9"/>
    <w:rsid w:val="00A64351"/>
    <w:rsid w:val="00A71A38"/>
    <w:rsid w:val="00A72E3D"/>
    <w:rsid w:val="00A871BD"/>
    <w:rsid w:val="00A90795"/>
    <w:rsid w:val="00A9400D"/>
    <w:rsid w:val="00A9503C"/>
    <w:rsid w:val="00A9535B"/>
    <w:rsid w:val="00AB4010"/>
    <w:rsid w:val="00AB5A6F"/>
    <w:rsid w:val="00AC5266"/>
    <w:rsid w:val="00AC5C4A"/>
    <w:rsid w:val="00AC701F"/>
    <w:rsid w:val="00AE3B68"/>
    <w:rsid w:val="00AE73D6"/>
    <w:rsid w:val="00AF4556"/>
    <w:rsid w:val="00AF723D"/>
    <w:rsid w:val="00B01299"/>
    <w:rsid w:val="00B01A5F"/>
    <w:rsid w:val="00B01F0D"/>
    <w:rsid w:val="00B06AAB"/>
    <w:rsid w:val="00B06FEF"/>
    <w:rsid w:val="00B11AC6"/>
    <w:rsid w:val="00B12CC7"/>
    <w:rsid w:val="00B12F0B"/>
    <w:rsid w:val="00B26189"/>
    <w:rsid w:val="00B26262"/>
    <w:rsid w:val="00B26E43"/>
    <w:rsid w:val="00B31F69"/>
    <w:rsid w:val="00B32635"/>
    <w:rsid w:val="00B379FF"/>
    <w:rsid w:val="00B40101"/>
    <w:rsid w:val="00B40F09"/>
    <w:rsid w:val="00B5146A"/>
    <w:rsid w:val="00B514BC"/>
    <w:rsid w:val="00B51B5B"/>
    <w:rsid w:val="00B57354"/>
    <w:rsid w:val="00B94C72"/>
    <w:rsid w:val="00BB59E1"/>
    <w:rsid w:val="00BC7F1F"/>
    <w:rsid w:val="00BD1AD6"/>
    <w:rsid w:val="00BD320B"/>
    <w:rsid w:val="00BD33CF"/>
    <w:rsid w:val="00BE67DB"/>
    <w:rsid w:val="00BF4D6C"/>
    <w:rsid w:val="00BF7664"/>
    <w:rsid w:val="00C120A2"/>
    <w:rsid w:val="00C1502D"/>
    <w:rsid w:val="00C259E9"/>
    <w:rsid w:val="00C26877"/>
    <w:rsid w:val="00C375E1"/>
    <w:rsid w:val="00C377DC"/>
    <w:rsid w:val="00C420CD"/>
    <w:rsid w:val="00C46621"/>
    <w:rsid w:val="00C5550D"/>
    <w:rsid w:val="00C57523"/>
    <w:rsid w:val="00C57FBC"/>
    <w:rsid w:val="00C63AE5"/>
    <w:rsid w:val="00C739D7"/>
    <w:rsid w:val="00C76827"/>
    <w:rsid w:val="00C776B3"/>
    <w:rsid w:val="00C77C8F"/>
    <w:rsid w:val="00C84011"/>
    <w:rsid w:val="00C8495B"/>
    <w:rsid w:val="00C84BCF"/>
    <w:rsid w:val="00C90CFB"/>
    <w:rsid w:val="00C92E15"/>
    <w:rsid w:val="00CA16D6"/>
    <w:rsid w:val="00CA698C"/>
    <w:rsid w:val="00CB2D39"/>
    <w:rsid w:val="00CB6DAB"/>
    <w:rsid w:val="00CB7510"/>
    <w:rsid w:val="00CB78FE"/>
    <w:rsid w:val="00CC776A"/>
    <w:rsid w:val="00CD526C"/>
    <w:rsid w:val="00CD58C2"/>
    <w:rsid w:val="00CD6354"/>
    <w:rsid w:val="00CD77F3"/>
    <w:rsid w:val="00CD7984"/>
    <w:rsid w:val="00CE3B31"/>
    <w:rsid w:val="00CE3C74"/>
    <w:rsid w:val="00CE5B51"/>
    <w:rsid w:val="00CE6F0B"/>
    <w:rsid w:val="00CE6FDC"/>
    <w:rsid w:val="00CF2757"/>
    <w:rsid w:val="00D019CD"/>
    <w:rsid w:val="00D02415"/>
    <w:rsid w:val="00D04452"/>
    <w:rsid w:val="00D14010"/>
    <w:rsid w:val="00D21E32"/>
    <w:rsid w:val="00D23E2B"/>
    <w:rsid w:val="00D2422E"/>
    <w:rsid w:val="00D25B16"/>
    <w:rsid w:val="00D27F3B"/>
    <w:rsid w:val="00D3219A"/>
    <w:rsid w:val="00D3369A"/>
    <w:rsid w:val="00D45CA4"/>
    <w:rsid w:val="00D470DF"/>
    <w:rsid w:val="00D7152F"/>
    <w:rsid w:val="00D71A5A"/>
    <w:rsid w:val="00D72044"/>
    <w:rsid w:val="00D728DB"/>
    <w:rsid w:val="00D73AEB"/>
    <w:rsid w:val="00D7733F"/>
    <w:rsid w:val="00D80645"/>
    <w:rsid w:val="00D86690"/>
    <w:rsid w:val="00D927A9"/>
    <w:rsid w:val="00D958C1"/>
    <w:rsid w:val="00D96668"/>
    <w:rsid w:val="00DA41E0"/>
    <w:rsid w:val="00DA5397"/>
    <w:rsid w:val="00DA5F66"/>
    <w:rsid w:val="00DA6A4F"/>
    <w:rsid w:val="00DA7A5D"/>
    <w:rsid w:val="00DA7BED"/>
    <w:rsid w:val="00DB646B"/>
    <w:rsid w:val="00DB64AE"/>
    <w:rsid w:val="00DB6EA7"/>
    <w:rsid w:val="00DB6EB8"/>
    <w:rsid w:val="00DB780F"/>
    <w:rsid w:val="00DC3A94"/>
    <w:rsid w:val="00DC608F"/>
    <w:rsid w:val="00DD06F8"/>
    <w:rsid w:val="00DD34B8"/>
    <w:rsid w:val="00DE4FAD"/>
    <w:rsid w:val="00DE5C8E"/>
    <w:rsid w:val="00DF3C4A"/>
    <w:rsid w:val="00E008EE"/>
    <w:rsid w:val="00E01280"/>
    <w:rsid w:val="00E02A7E"/>
    <w:rsid w:val="00E02D2F"/>
    <w:rsid w:val="00E04FAA"/>
    <w:rsid w:val="00E07687"/>
    <w:rsid w:val="00E11FBE"/>
    <w:rsid w:val="00E12166"/>
    <w:rsid w:val="00E12D8D"/>
    <w:rsid w:val="00E15121"/>
    <w:rsid w:val="00E160F4"/>
    <w:rsid w:val="00E218E7"/>
    <w:rsid w:val="00E23C07"/>
    <w:rsid w:val="00E247AC"/>
    <w:rsid w:val="00E34E7F"/>
    <w:rsid w:val="00E360C8"/>
    <w:rsid w:val="00E40587"/>
    <w:rsid w:val="00E44F9E"/>
    <w:rsid w:val="00E65E7E"/>
    <w:rsid w:val="00E676B1"/>
    <w:rsid w:val="00E725D6"/>
    <w:rsid w:val="00E72FF5"/>
    <w:rsid w:val="00E76733"/>
    <w:rsid w:val="00E85206"/>
    <w:rsid w:val="00E90BA8"/>
    <w:rsid w:val="00E90C94"/>
    <w:rsid w:val="00E94EC9"/>
    <w:rsid w:val="00E97AE0"/>
    <w:rsid w:val="00EA59C5"/>
    <w:rsid w:val="00EA7A1A"/>
    <w:rsid w:val="00EA7E92"/>
    <w:rsid w:val="00EB73F6"/>
    <w:rsid w:val="00EB7A2A"/>
    <w:rsid w:val="00EC03B6"/>
    <w:rsid w:val="00ED09FF"/>
    <w:rsid w:val="00ED7E09"/>
    <w:rsid w:val="00EE4541"/>
    <w:rsid w:val="00EF1038"/>
    <w:rsid w:val="00F004D5"/>
    <w:rsid w:val="00F036A3"/>
    <w:rsid w:val="00F03ED7"/>
    <w:rsid w:val="00F07172"/>
    <w:rsid w:val="00F10881"/>
    <w:rsid w:val="00F168AE"/>
    <w:rsid w:val="00F31CD5"/>
    <w:rsid w:val="00F45A55"/>
    <w:rsid w:val="00F53161"/>
    <w:rsid w:val="00F53341"/>
    <w:rsid w:val="00F61721"/>
    <w:rsid w:val="00F75767"/>
    <w:rsid w:val="00F75FDD"/>
    <w:rsid w:val="00F83618"/>
    <w:rsid w:val="00F849AE"/>
    <w:rsid w:val="00F86155"/>
    <w:rsid w:val="00F9027D"/>
    <w:rsid w:val="00F93F07"/>
    <w:rsid w:val="00F943AA"/>
    <w:rsid w:val="00FA148C"/>
    <w:rsid w:val="00FA5DCF"/>
    <w:rsid w:val="00FB0346"/>
    <w:rsid w:val="00FB17FB"/>
    <w:rsid w:val="00FB503E"/>
    <w:rsid w:val="00FB50AD"/>
    <w:rsid w:val="00FD34C0"/>
    <w:rsid w:val="00FD5897"/>
    <w:rsid w:val="00FE05C8"/>
    <w:rsid w:val="00FF341F"/>
    <w:rsid w:val="00FF7239"/>
    <w:rsid w:val="00FF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A57328"/>
    <w:pPr>
      <w:keepNext/>
      <w:keepLines/>
      <w:spacing w:before="480" w:after="0"/>
      <w:outlineLvl w:val="0"/>
    </w:pPr>
    <w:rPr>
      <w:rFonts w:eastAsia="Times New Roman" w:cstheme="majorBidi"/>
      <w:b/>
      <w:bCs/>
      <w:color w:val="365F91" w:themeColor="accent1" w:themeShade="BF"/>
      <w:sz w:val="28"/>
      <w:szCs w:val="28"/>
    </w:rPr>
  </w:style>
  <w:style w:type="paragraph" w:styleId="Heading2">
    <w:name w:val="heading 2"/>
    <w:basedOn w:val="Normal"/>
    <w:next w:val="BodyText2"/>
    <w:link w:val="Heading2Char"/>
    <w:uiPriority w:val="9"/>
    <w:unhideWhenUsed/>
    <w:qFormat/>
    <w:rsid w:val="002E3755"/>
    <w:pPr>
      <w:keepNext/>
      <w:keepLines/>
      <w:spacing w:after="0"/>
      <w:outlineLvl w:val="1"/>
    </w:pPr>
    <w:rPr>
      <w:rFonts w:eastAsiaTheme="majorEastAsia" w:cstheme="majorBidi"/>
      <w:b/>
      <w:bCs/>
      <w:color w:val="365F91" w:themeColor="accent1" w:themeShade="BF"/>
      <w:sz w:val="24"/>
      <w:szCs w:val="24"/>
    </w:rPr>
  </w:style>
  <w:style w:type="paragraph" w:styleId="Heading3">
    <w:name w:val="heading 3"/>
    <w:basedOn w:val="Normal"/>
    <w:next w:val="BodyText3"/>
    <w:link w:val="Heading3Char"/>
    <w:uiPriority w:val="9"/>
    <w:unhideWhenUsed/>
    <w:qFormat/>
    <w:rsid w:val="00B2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6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263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3B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A6011"/>
    <w:pPr>
      <w:spacing w:after="120"/>
    </w:pPr>
  </w:style>
  <w:style w:type="character" w:customStyle="1" w:styleId="BodyTextChar">
    <w:name w:val="Body Text Char"/>
    <w:basedOn w:val="DefaultParagraphFont"/>
    <w:link w:val="BodyText"/>
    <w:uiPriority w:val="99"/>
    <w:rsid w:val="004A6011"/>
  </w:style>
  <w:style w:type="character" w:customStyle="1" w:styleId="Heading1Char">
    <w:name w:val="Heading 1 Char"/>
    <w:basedOn w:val="DefaultParagraphFont"/>
    <w:link w:val="Heading1"/>
    <w:uiPriority w:val="9"/>
    <w:rsid w:val="00A57328"/>
    <w:rPr>
      <w:rFonts w:eastAsia="Times New Roman" w:cstheme="majorBidi"/>
      <w:b/>
      <w:bCs/>
      <w:color w:val="365F91" w:themeColor="accent1" w:themeShade="BF"/>
      <w:sz w:val="28"/>
      <w:szCs w:val="28"/>
    </w:rPr>
  </w:style>
  <w:style w:type="paragraph" w:styleId="BodyText2">
    <w:name w:val="Body Text 2"/>
    <w:basedOn w:val="Normal"/>
    <w:link w:val="BodyText2Char"/>
    <w:uiPriority w:val="99"/>
    <w:unhideWhenUsed/>
    <w:rsid w:val="003B382A"/>
    <w:pPr>
      <w:spacing w:after="120" w:line="240" w:lineRule="auto"/>
    </w:pPr>
  </w:style>
  <w:style w:type="character" w:customStyle="1" w:styleId="BodyText2Char">
    <w:name w:val="Body Text 2 Char"/>
    <w:basedOn w:val="DefaultParagraphFont"/>
    <w:link w:val="BodyText2"/>
    <w:uiPriority w:val="99"/>
    <w:rsid w:val="003B382A"/>
  </w:style>
  <w:style w:type="character" w:customStyle="1" w:styleId="Heading2Char">
    <w:name w:val="Heading 2 Char"/>
    <w:basedOn w:val="DefaultParagraphFont"/>
    <w:link w:val="Heading2"/>
    <w:uiPriority w:val="9"/>
    <w:rsid w:val="002E3755"/>
    <w:rPr>
      <w:rFonts w:eastAsiaTheme="majorEastAsia" w:cstheme="majorBidi"/>
      <w:b/>
      <w:bCs/>
      <w:color w:val="365F91" w:themeColor="accent1" w:themeShade="BF"/>
      <w:sz w:val="24"/>
      <w:szCs w:val="24"/>
    </w:rPr>
  </w:style>
  <w:style w:type="paragraph" w:styleId="BodyText3">
    <w:name w:val="Body Text 3"/>
    <w:basedOn w:val="Normal"/>
    <w:link w:val="BodyText3Char"/>
    <w:uiPriority w:val="99"/>
    <w:unhideWhenUsed/>
    <w:rsid w:val="00EC03B6"/>
    <w:pPr>
      <w:spacing w:after="120" w:line="240" w:lineRule="auto"/>
    </w:pPr>
    <w:rPr>
      <w:szCs w:val="16"/>
    </w:rPr>
  </w:style>
  <w:style w:type="character" w:customStyle="1" w:styleId="BodyText3Char">
    <w:name w:val="Body Text 3 Char"/>
    <w:basedOn w:val="DefaultParagraphFont"/>
    <w:link w:val="BodyText3"/>
    <w:uiPriority w:val="99"/>
    <w:rsid w:val="00EC03B6"/>
    <w:rPr>
      <w:szCs w:val="16"/>
    </w:rPr>
  </w:style>
  <w:style w:type="character" w:customStyle="1" w:styleId="Heading3Char">
    <w:name w:val="Heading 3 Char"/>
    <w:basedOn w:val="DefaultParagraphFont"/>
    <w:link w:val="Heading3"/>
    <w:uiPriority w:val="9"/>
    <w:rsid w:val="00B26E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26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26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3B9"/>
    <w:rPr>
      <w:rFonts w:asciiTheme="majorHAnsi" w:eastAsiaTheme="majorEastAsia" w:hAnsiTheme="majorHAnsi" w:cstheme="majorBidi"/>
      <w:i/>
      <w:iCs/>
      <w:color w:val="243F60" w:themeColor="accent1" w:themeShade="7F"/>
    </w:rPr>
  </w:style>
  <w:style w:type="character" w:customStyle="1" w:styleId="apple-style-span">
    <w:name w:val="apple-style-span"/>
    <w:basedOn w:val="DefaultParagraphFont"/>
    <w:rsid w:val="003B382A"/>
  </w:style>
  <w:style w:type="paragraph" w:styleId="Title">
    <w:name w:val="Title"/>
    <w:basedOn w:val="Normal"/>
    <w:next w:val="Normal"/>
    <w:link w:val="TitleChar"/>
    <w:uiPriority w:val="10"/>
    <w:qFormat/>
    <w:rsid w:val="00C8495B"/>
    <w:pPr>
      <w:pBdr>
        <w:bottom w:val="single" w:sz="8" w:space="4" w:color="4F81BD" w:themeColor="accent1"/>
      </w:pBdr>
      <w:spacing w:after="1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95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3A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AE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685BEB"/>
    <w:pPr>
      <w:outlineLvl w:val="9"/>
    </w:pPr>
  </w:style>
  <w:style w:type="paragraph" w:styleId="TOC1">
    <w:name w:val="toc 1"/>
    <w:basedOn w:val="Normal"/>
    <w:next w:val="Normal"/>
    <w:autoRedefine/>
    <w:uiPriority w:val="39"/>
    <w:unhideWhenUsed/>
    <w:rsid w:val="00685BEB"/>
    <w:pPr>
      <w:spacing w:after="100"/>
    </w:pPr>
  </w:style>
  <w:style w:type="paragraph" w:styleId="TOC2">
    <w:name w:val="toc 2"/>
    <w:basedOn w:val="Normal"/>
    <w:next w:val="Normal"/>
    <w:autoRedefine/>
    <w:uiPriority w:val="39"/>
    <w:unhideWhenUsed/>
    <w:rsid w:val="00685BEB"/>
    <w:pPr>
      <w:spacing w:after="100"/>
      <w:ind w:left="220"/>
    </w:pPr>
  </w:style>
  <w:style w:type="character" w:styleId="Hyperlink">
    <w:name w:val="Hyperlink"/>
    <w:basedOn w:val="DefaultParagraphFont"/>
    <w:uiPriority w:val="99"/>
    <w:unhideWhenUsed/>
    <w:rsid w:val="002E3755"/>
    <w:rPr>
      <w:color w:val="0000FF" w:themeColor="hyperlink"/>
      <w:u w:val="none"/>
    </w:rPr>
  </w:style>
  <w:style w:type="paragraph" w:styleId="BalloonText">
    <w:name w:val="Balloon Text"/>
    <w:basedOn w:val="Normal"/>
    <w:link w:val="BalloonTextChar"/>
    <w:uiPriority w:val="99"/>
    <w:semiHidden/>
    <w:unhideWhenUsed/>
    <w:rsid w:val="00685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EB"/>
    <w:rPr>
      <w:rFonts w:ascii="Tahoma" w:hAnsi="Tahoma" w:cs="Tahoma"/>
      <w:sz w:val="16"/>
      <w:szCs w:val="16"/>
    </w:rPr>
  </w:style>
  <w:style w:type="paragraph" w:customStyle="1" w:styleId="WidgetProperties">
    <w:name w:val="WidgetProperties"/>
    <w:basedOn w:val="BodyText2"/>
    <w:qFormat/>
    <w:rsid w:val="00B514BC"/>
    <w:pPr>
      <w:tabs>
        <w:tab w:val="left" w:pos="1440"/>
      </w:tabs>
      <w:spacing w:after="0"/>
    </w:pPr>
  </w:style>
  <w:style w:type="paragraph" w:customStyle="1" w:styleId="code">
    <w:name w:val="code"/>
    <w:basedOn w:val="BodyText2"/>
    <w:link w:val="codeChar"/>
    <w:qFormat/>
    <w:rsid w:val="00F45A55"/>
    <w:pPr>
      <w:shd w:val="pct15" w:color="auto" w:fill="auto"/>
      <w:spacing w:after="0"/>
    </w:pPr>
    <w:rPr>
      <w:rFonts w:ascii="Courier" w:hAnsi="Courier"/>
    </w:rPr>
  </w:style>
  <w:style w:type="character" w:customStyle="1" w:styleId="codeChar">
    <w:name w:val="code Char"/>
    <w:basedOn w:val="BodyText2Char"/>
    <w:link w:val="code"/>
    <w:rsid w:val="00F45A55"/>
    <w:rPr>
      <w:rFonts w:ascii="Courier" w:hAnsi="Courier"/>
      <w:shd w:val="pct15" w:color="auto" w:fill="auto"/>
    </w:rPr>
  </w:style>
  <w:style w:type="table" w:styleId="TableGrid">
    <w:name w:val="Table Grid"/>
    <w:basedOn w:val="TableNormal"/>
    <w:uiPriority w:val="59"/>
    <w:rsid w:val="000B17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03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3ED7"/>
  </w:style>
  <w:style w:type="character" w:styleId="Strong">
    <w:name w:val="Strong"/>
    <w:basedOn w:val="DefaultParagraphFont"/>
    <w:uiPriority w:val="22"/>
    <w:qFormat/>
    <w:rsid w:val="002F1383"/>
    <w:rPr>
      <w:b/>
      <w:bCs/>
    </w:rPr>
  </w:style>
  <w:style w:type="table" w:customStyle="1" w:styleId="LightShading1">
    <w:name w:val="Light Shading1"/>
    <w:basedOn w:val="TableNormal"/>
    <w:uiPriority w:val="60"/>
    <w:rsid w:val="009F6F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195E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E61"/>
    <w:rPr>
      <w:sz w:val="20"/>
      <w:szCs w:val="20"/>
    </w:rPr>
  </w:style>
  <w:style w:type="character" w:styleId="FootnoteReference">
    <w:name w:val="footnote reference"/>
    <w:basedOn w:val="DefaultParagraphFont"/>
    <w:uiPriority w:val="99"/>
    <w:semiHidden/>
    <w:unhideWhenUsed/>
    <w:rsid w:val="00195E61"/>
    <w:rPr>
      <w:vertAlign w:val="superscript"/>
    </w:rPr>
  </w:style>
  <w:style w:type="paragraph" w:styleId="DocumentMap">
    <w:name w:val="Document Map"/>
    <w:basedOn w:val="Normal"/>
    <w:link w:val="DocumentMapChar"/>
    <w:uiPriority w:val="99"/>
    <w:semiHidden/>
    <w:unhideWhenUsed/>
    <w:rsid w:val="00A15C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5CBC"/>
    <w:rPr>
      <w:rFonts w:ascii="Tahoma" w:hAnsi="Tahoma" w:cs="Tahoma"/>
      <w:sz w:val="16"/>
      <w:szCs w:val="16"/>
    </w:rPr>
  </w:style>
  <w:style w:type="paragraph" w:styleId="Header">
    <w:name w:val="header"/>
    <w:basedOn w:val="Normal"/>
    <w:link w:val="HeaderChar"/>
    <w:uiPriority w:val="99"/>
    <w:unhideWhenUsed/>
    <w:rsid w:val="00A15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CBC"/>
  </w:style>
  <w:style w:type="paragraph" w:styleId="Footer">
    <w:name w:val="footer"/>
    <w:basedOn w:val="Normal"/>
    <w:link w:val="FooterChar"/>
    <w:uiPriority w:val="99"/>
    <w:unhideWhenUsed/>
    <w:rsid w:val="00A15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CBC"/>
  </w:style>
  <w:style w:type="paragraph" w:customStyle="1" w:styleId="To-do">
    <w:name w:val="To-do"/>
    <w:basedOn w:val="BodyText2"/>
    <w:link w:val="To-doChar"/>
    <w:qFormat/>
    <w:rsid w:val="00C377DC"/>
  </w:style>
  <w:style w:type="character" w:customStyle="1" w:styleId="To-doChar">
    <w:name w:val="To-do Char"/>
    <w:basedOn w:val="BodyText2Char"/>
    <w:link w:val="To-do"/>
    <w:rsid w:val="00C377DC"/>
  </w:style>
  <w:style w:type="paragraph" w:styleId="ListBullet3">
    <w:name w:val="List Bullet 3"/>
    <w:basedOn w:val="Normal"/>
    <w:uiPriority w:val="99"/>
    <w:unhideWhenUsed/>
    <w:rsid w:val="00795A25"/>
    <w:pPr>
      <w:tabs>
        <w:tab w:val="num" w:pos="1080"/>
      </w:tabs>
      <w:ind w:left="1080" w:hanging="360"/>
      <w:contextualSpacing/>
    </w:pPr>
  </w:style>
  <w:style w:type="character" w:styleId="FollowedHyperlink">
    <w:name w:val="FollowedHyperlink"/>
    <w:basedOn w:val="DefaultParagraphFont"/>
    <w:uiPriority w:val="99"/>
    <w:semiHidden/>
    <w:unhideWhenUsed/>
    <w:rsid w:val="002E3755"/>
    <w:rPr>
      <w:color w:val="800080" w:themeColor="followedHyperlink"/>
      <w:u w:val="none"/>
    </w:rPr>
  </w:style>
  <w:style w:type="paragraph" w:styleId="TOC3">
    <w:name w:val="toc 3"/>
    <w:basedOn w:val="Normal"/>
    <w:next w:val="Normal"/>
    <w:autoRedefine/>
    <w:uiPriority w:val="39"/>
    <w:unhideWhenUsed/>
    <w:rsid w:val="00602A34"/>
    <w:pPr>
      <w:spacing w:after="100"/>
      <w:ind w:left="440"/>
    </w:pPr>
  </w:style>
  <w:style w:type="table" w:customStyle="1" w:styleId="LightList-Accent11">
    <w:name w:val="Light List - Accent 11"/>
    <w:basedOn w:val="TableNormal"/>
    <w:uiPriority w:val="61"/>
    <w:rsid w:val="00663B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CE3C74"/>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02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2B73"/>
    <w:rPr>
      <w:rFonts w:ascii="Courier" w:hAnsi="Courier" w:cs="Courier"/>
      <w:sz w:val="20"/>
      <w:szCs w:val="20"/>
    </w:rPr>
  </w:style>
  <w:style w:type="paragraph" w:customStyle="1" w:styleId="codeend">
    <w:name w:val="code end"/>
    <w:basedOn w:val="code"/>
    <w:link w:val="codeendChar"/>
    <w:qFormat/>
    <w:rsid w:val="00787973"/>
    <w:pPr>
      <w:spacing w:after="120"/>
    </w:pPr>
  </w:style>
  <w:style w:type="character" w:customStyle="1" w:styleId="codeendChar">
    <w:name w:val="code end Char"/>
    <w:basedOn w:val="codeChar"/>
    <w:link w:val="codeend"/>
    <w:rsid w:val="00787973"/>
    <w:rPr>
      <w:rFonts w:ascii="Courier" w:hAnsi="Courier"/>
      <w:shd w:val="pct15" w:color="auto" w:fill="auto"/>
    </w:rPr>
  </w:style>
  <w:style w:type="paragraph" w:customStyle="1" w:styleId="ListedIndent">
    <w:name w:val="ListedIndent"/>
    <w:basedOn w:val="BodyText3"/>
    <w:link w:val="ListedIndentChar"/>
    <w:qFormat/>
    <w:rsid w:val="00183B3F"/>
    <w:pPr>
      <w:ind w:left="1440" w:hanging="1440"/>
    </w:pPr>
    <w:rPr>
      <w:b/>
    </w:rPr>
  </w:style>
  <w:style w:type="character" w:customStyle="1" w:styleId="ListedIndentChar">
    <w:name w:val="ListedIndent Char"/>
    <w:basedOn w:val="BodyText3Char"/>
    <w:link w:val="ListedIndent"/>
    <w:rsid w:val="00183B3F"/>
    <w:rPr>
      <w:b/>
      <w:szCs w:val="16"/>
    </w:rPr>
  </w:style>
  <w:style w:type="paragraph" w:styleId="ListParagraph">
    <w:name w:val="List Paragraph"/>
    <w:basedOn w:val="Normal"/>
    <w:uiPriority w:val="34"/>
    <w:qFormat/>
    <w:rsid w:val="000B6055"/>
    <w:pPr>
      <w:ind w:left="720"/>
      <w:contextualSpacing/>
    </w:pPr>
  </w:style>
  <w:style w:type="table" w:customStyle="1" w:styleId="MediumShading1-Accent11">
    <w:name w:val="Medium Shading 1 - Accent 11"/>
    <w:basedOn w:val="TableNormal"/>
    <w:uiPriority w:val="63"/>
    <w:rsid w:val="00C466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C420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itemap">
    <w:name w:val="site map"/>
    <w:basedOn w:val="code"/>
    <w:link w:val="sitemapChar"/>
    <w:qFormat/>
    <w:rsid w:val="0039295A"/>
    <w:pPr>
      <w:tabs>
        <w:tab w:val="left" w:pos="720"/>
        <w:tab w:val="left" w:pos="1440"/>
        <w:tab w:val="left" w:pos="2160"/>
        <w:tab w:val="left" w:pos="5760"/>
      </w:tabs>
    </w:pPr>
  </w:style>
  <w:style w:type="table" w:customStyle="1" w:styleId="MediumShading1-Accent12">
    <w:name w:val="Medium Shading 1 - Accent 12"/>
    <w:basedOn w:val="TableNormal"/>
    <w:uiPriority w:val="63"/>
    <w:rsid w:val="008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sitemapChar">
    <w:name w:val="site map Char"/>
    <w:basedOn w:val="codeChar"/>
    <w:link w:val="sitemap"/>
    <w:rsid w:val="0039295A"/>
    <w:rPr>
      <w:rFonts w:ascii="Courier" w:hAnsi="Courier"/>
      <w:shd w:val="pct15" w:color="auto" w:fill="auto"/>
    </w:rPr>
  </w:style>
  <w:style w:type="paragraph" w:styleId="Caption">
    <w:name w:val="caption"/>
    <w:basedOn w:val="Normal"/>
    <w:next w:val="Normal"/>
    <w:uiPriority w:val="35"/>
    <w:unhideWhenUsed/>
    <w:qFormat/>
    <w:rsid w:val="000F7F75"/>
    <w:pPr>
      <w:spacing w:line="240" w:lineRule="auto"/>
    </w:pPr>
    <w:rPr>
      <w:b/>
      <w:bCs/>
      <w:color w:val="4F81BD" w:themeColor="accent1"/>
      <w:sz w:val="18"/>
      <w:szCs w:val="18"/>
    </w:rPr>
  </w:style>
  <w:style w:type="table" w:styleId="MediumShading1-Accent1">
    <w:name w:val="Medium Shading 1 Accent 1"/>
    <w:basedOn w:val="TableNormal"/>
    <w:uiPriority w:val="63"/>
    <w:rsid w:val="00456B6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1949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Bullet">
    <w:name w:val="List Bullet"/>
    <w:basedOn w:val="Normal"/>
    <w:uiPriority w:val="99"/>
    <w:unhideWhenUsed/>
    <w:rsid w:val="00A9535B"/>
    <w:pPr>
      <w:numPr>
        <w:numId w:val="1"/>
      </w:numPr>
      <w:contextualSpacing/>
    </w:pPr>
  </w:style>
  <w:style w:type="character" w:customStyle="1" w:styleId="employment-date">
    <w:name w:val="employment-date"/>
    <w:basedOn w:val="DefaultParagraphFont"/>
    <w:uiPriority w:val="1"/>
    <w:qFormat/>
    <w:rsid w:val="005F7BCB"/>
    <w:rPr>
      <w:rFonts w:asciiTheme="minorHAnsi" w:hAnsiTheme="minorHAnsi" w:cs="Times New Roman"/>
      <w:b w:val="0"/>
      <w:caps w:val="0"/>
      <w:smallCaps w:val="0"/>
      <w:strike w:val="0"/>
      <w:dstrike w:val="0"/>
      <w:vanish w:val="0"/>
      <w:color w:val="000000"/>
      <w:sz w:val="20"/>
      <w:szCs w:val="20"/>
      <w:vertAlign w:val="baseline"/>
    </w:rPr>
  </w:style>
  <w:style w:type="paragraph" w:customStyle="1" w:styleId="Heading1Hyperlink">
    <w:name w:val="Heading 1 Hyperlink"/>
    <w:basedOn w:val="Heading1"/>
    <w:link w:val="Heading1HyperlinkChar"/>
    <w:qFormat/>
    <w:rsid w:val="002E3755"/>
    <w:pPr>
      <w:tabs>
        <w:tab w:val="right" w:pos="9360"/>
      </w:tabs>
    </w:pPr>
    <w:rPr>
      <w:u w:val="single"/>
    </w:rPr>
  </w:style>
  <w:style w:type="character" w:customStyle="1" w:styleId="Heading1HyperlinkChar">
    <w:name w:val="Heading 1 Hyperlink Char"/>
    <w:basedOn w:val="Heading1Char"/>
    <w:link w:val="Heading1Hyperlink"/>
    <w:rsid w:val="002E3755"/>
    <w:rPr>
      <w:rFonts w:eastAsia="Times New Roman" w:cstheme="majorBidi"/>
      <w:b/>
      <w:bCs/>
      <w:color w:val="365F91" w:themeColor="accent1" w:themeShade="BF"/>
      <w:sz w:val="28"/>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A57328"/>
    <w:pPr>
      <w:keepNext/>
      <w:keepLines/>
      <w:spacing w:before="480" w:after="0"/>
      <w:outlineLvl w:val="0"/>
    </w:pPr>
    <w:rPr>
      <w:rFonts w:eastAsia="Times New Roman" w:cstheme="majorBidi"/>
      <w:b/>
      <w:bCs/>
      <w:color w:val="365F91" w:themeColor="accent1" w:themeShade="BF"/>
      <w:sz w:val="28"/>
      <w:szCs w:val="28"/>
    </w:rPr>
  </w:style>
  <w:style w:type="paragraph" w:styleId="Heading2">
    <w:name w:val="heading 2"/>
    <w:basedOn w:val="Normal"/>
    <w:next w:val="BodyText2"/>
    <w:link w:val="Heading2Char"/>
    <w:uiPriority w:val="9"/>
    <w:unhideWhenUsed/>
    <w:qFormat/>
    <w:rsid w:val="002E3755"/>
    <w:pPr>
      <w:keepNext/>
      <w:keepLines/>
      <w:spacing w:after="0"/>
      <w:outlineLvl w:val="1"/>
    </w:pPr>
    <w:rPr>
      <w:rFonts w:eastAsiaTheme="majorEastAsia" w:cstheme="majorBidi"/>
      <w:b/>
      <w:bCs/>
      <w:color w:val="365F91" w:themeColor="accent1" w:themeShade="BF"/>
      <w:sz w:val="24"/>
      <w:szCs w:val="24"/>
    </w:rPr>
  </w:style>
  <w:style w:type="paragraph" w:styleId="Heading3">
    <w:name w:val="heading 3"/>
    <w:basedOn w:val="Normal"/>
    <w:next w:val="BodyText3"/>
    <w:link w:val="Heading3Char"/>
    <w:uiPriority w:val="9"/>
    <w:unhideWhenUsed/>
    <w:qFormat/>
    <w:rsid w:val="00B2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26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263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3B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A6011"/>
    <w:pPr>
      <w:spacing w:after="120"/>
    </w:pPr>
  </w:style>
  <w:style w:type="character" w:customStyle="1" w:styleId="BodyTextChar">
    <w:name w:val="Body Text Char"/>
    <w:basedOn w:val="DefaultParagraphFont"/>
    <w:link w:val="BodyText"/>
    <w:uiPriority w:val="99"/>
    <w:rsid w:val="004A6011"/>
  </w:style>
  <w:style w:type="character" w:customStyle="1" w:styleId="Heading1Char">
    <w:name w:val="Heading 1 Char"/>
    <w:basedOn w:val="DefaultParagraphFont"/>
    <w:link w:val="Heading1"/>
    <w:uiPriority w:val="9"/>
    <w:rsid w:val="00A57328"/>
    <w:rPr>
      <w:rFonts w:eastAsia="Times New Roman" w:cstheme="majorBidi"/>
      <w:b/>
      <w:bCs/>
      <w:color w:val="365F91" w:themeColor="accent1" w:themeShade="BF"/>
      <w:sz w:val="28"/>
      <w:szCs w:val="28"/>
    </w:rPr>
  </w:style>
  <w:style w:type="paragraph" w:styleId="BodyText2">
    <w:name w:val="Body Text 2"/>
    <w:basedOn w:val="Normal"/>
    <w:link w:val="BodyText2Char"/>
    <w:uiPriority w:val="99"/>
    <w:unhideWhenUsed/>
    <w:rsid w:val="003B382A"/>
    <w:pPr>
      <w:spacing w:after="120" w:line="240" w:lineRule="auto"/>
    </w:pPr>
  </w:style>
  <w:style w:type="character" w:customStyle="1" w:styleId="BodyText2Char">
    <w:name w:val="Body Text 2 Char"/>
    <w:basedOn w:val="DefaultParagraphFont"/>
    <w:link w:val="BodyText2"/>
    <w:uiPriority w:val="99"/>
    <w:rsid w:val="003B382A"/>
  </w:style>
  <w:style w:type="character" w:customStyle="1" w:styleId="Heading2Char">
    <w:name w:val="Heading 2 Char"/>
    <w:basedOn w:val="DefaultParagraphFont"/>
    <w:link w:val="Heading2"/>
    <w:uiPriority w:val="9"/>
    <w:rsid w:val="002E3755"/>
    <w:rPr>
      <w:rFonts w:eastAsiaTheme="majorEastAsia" w:cstheme="majorBidi"/>
      <w:b/>
      <w:bCs/>
      <w:color w:val="365F91" w:themeColor="accent1" w:themeShade="BF"/>
      <w:sz w:val="24"/>
      <w:szCs w:val="24"/>
    </w:rPr>
  </w:style>
  <w:style w:type="paragraph" w:styleId="BodyText3">
    <w:name w:val="Body Text 3"/>
    <w:basedOn w:val="Normal"/>
    <w:link w:val="BodyText3Char"/>
    <w:uiPriority w:val="99"/>
    <w:unhideWhenUsed/>
    <w:rsid w:val="00EC03B6"/>
    <w:pPr>
      <w:spacing w:after="120" w:line="240" w:lineRule="auto"/>
    </w:pPr>
    <w:rPr>
      <w:szCs w:val="16"/>
    </w:rPr>
  </w:style>
  <w:style w:type="character" w:customStyle="1" w:styleId="BodyText3Char">
    <w:name w:val="Body Text 3 Char"/>
    <w:basedOn w:val="DefaultParagraphFont"/>
    <w:link w:val="BodyText3"/>
    <w:uiPriority w:val="99"/>
    <w:rsid w:val="00EC03B6"/>
    <w:rPr>
      <w:szCs w:val="16"/>
    </w:rPr>
  </w:style>
  <w:style w:type="character" w:customStyle="1" w:styleId="Heading3Char">
    <w:name w:val="Heading 3 Char"/>
    <w:basedOn w:val="DefaultParagraphFont"/>
    <w:link w:val="Heading3"/>
    <w:uiPriority w:val="9"/>
    <w:rsid w:val="00B26E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26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26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3B9"/>
    <w:rPr>
      <w:rFonts w:asciiTheme="majorHAnsi" w:eastAsiaTheme="majorEastAsia" w:hAnsiTheme="majorHAnsi" w:cstheme="majorBidi"/>
      <w:i/>
      <w:iCs/>
      <w:color w:val="243F60" w:themeColor="accent1" w:themeShade="7F"/>
    </w:rPr>
  </w:style>
  <w:style w:type="character" w:customStyle="1" w:styleId="apple-style-span">
    <w:name w:val="apple-style-span"/>
    <w:basedOn w:val="DefaultParagraphFont"/>
    <w:rsid w:val="003B382A"/>
  </w:style>
  <w:style w:type="paragraph" w:styleId="Title">
    <w:name w:val="Title"/>
    <w:basedOn w:val="Normal"/>
    <w:next w:val="Normal"/>
    <w:link w:val="TitleChar"/>
    <w:uiPriority w:val="10"/>
    <w:qFormat/>
    <w:rsid w:val="00C8495B"/>
    <w:pPr>
      <w:pBdr>
        <w:bottom w:val="single" w:sz="8" w:space="4" w:color="4F81BD" w:themeColor="accent1"/>
      </w:pBdr>
      <w:spacing w:after="12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95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3A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AE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685BEB"/>
    <w:pPr>
      <w:outlineLvl w:val="9"/>
    </w:pPr>
  </w:style>
  <w:style w:type="paragraph" w:styleId="TOC1">
    <w:name w:val="toc 1"/>
    <w:basedOn w:val="Normal"/>
    <w:next w:val="Normal"/>
    <w:autoRedefine/>
    <w:uiPriority w:val="39"/>
    <w:unhideWhenUsed/>
    <w:rsid w:val="00685BEB"/>
    <w:pPr>
      <w:spacing w:after="100"/>
    </w:pPr>
  </w:style>
  <w:style w:type="paragraph" w:styleId="TOC2">
    <w:name w:val="toc 2"/>
    <w:basedOn w:val="Normal"/>
    <w:next w:val="Normal"/>
    <w:autoRedefine/>
    <w:uiPriority w:val="39"/>
    <w:unhideWhenUsed/>
    <w:rsid w:val="00685BEB"/>
    <w:pPr>
      <w:spacing w:after="100"/>
      <w:ind w:left="220"/>
    </w:pPr>
  </w:style>
  <w:style w:type="character" w:styleId="Hyperlink">
    <w:name w:val="Hyperlink"/>
    <w:basedOn w:val="DefaultParagraphFont"/>
    <w:uiPriority w:val="99"/>
    <w:unhideWhenUsed/>
    <w:rsid w:val="002E3755"/>
    <w:rPr>
      <w:color w:val="0000FF" w:themeColor="hyperlink"/>
      <w:u w:val="none"/>
    </w:rPr>
  </w:style>
  <w:style w:type="paragraph" w:styleId="BalloonText">
    <w:name w:val="Balloon Text"/>
    <w:basedOn w:val="Normal"/>
    <w:link w:val="BalloonTextChar"/>
    <w:uiPriority w:val="99"/>
    <w:semiHidden/>
    <w:unhideWhenUsed/>
    <w:rsid w:val="00685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EB"/>
    <w:rPr>
      <w:rFonts w:ascii="Tahoma" w:hAnsi="Tahoma" w:cs="Tahoma"/>
      <w:sz w:val="16"/>
      <w:szCs w:val="16"/>
    </w:rPr>
  </w:style>
  <w:style w:type="paragraph" w:customStyle="1" w:styleId="WidgetProperties">
    <w:name w:val="WidgetProperties"/>
    <w:basedOn w:val="BodyText2"/>
    <w:qFormat/>
    <w:rsid w:val="00B514BC"/>
    <w:pPr>
      <w:tabs>
        <w:tab w:val="left" w:pos="1440"/>
      </w:tabs>
      <w:spacing w:after="0"/>
    </w:pPr>
  </w:style>
  <w:style w:type="paragraph" w:customStyle="1" w:styleId="code">
    <w:name w:val="code"/>
    <w:basedOn w:val="BodyText2"/>
    <w:link w:val="codeChar"/>
    <w:qFormat/>
    <w:rsid w:val="00F45A55"/>
    <w:pPr>
      <w:shd w:val="pct15" w:color="auto" w:fill="auto"/>
      <w:spacing w:after="0"/>
    </w:pPr>
    <w:rPr>
      <w:rFonts w:ascii="Courier" w:hAnsi="Courier"/>
    </w:rPr>
  </w:style>
  <w:style w:type="character" w:customStyle="1" w:styleId="codeChar">
    <w:name w:val="code Char"/>
    <w:basedOn w:val="BodyText2Char"/>
    <w:link w:val="code"/>
    <w:rsid w:val="00F45A55"/>
    <w:rPr>
      <w:rFonts w:ascii="Courier" w:hAnsi="Courier"/>
      <w:shd w:val="pct15" w:color="auto" w:fill="auto"/>
    </w:rPr>
  </w:style>
  <w:style w:type="table" w:styleId="TableGrid">
    <w:name w:val="Table Grid"/>
    <w:basedOn w:val="TableNormal"/>
    <w:uiPriority w:val="59"/>
    <w:rsid w:val="000B17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03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3ED7"/>
  </w:style>
  <w:style w:type="character" w:styleId="Strong">
    <w:name w:val="Strong"/>
    <w:basedOn w:val="DefaultParagraphFont"/>
    <w:uiPriority w:val="22"/>
    <w:qFormat/>
    <w:rsid w:val="002F1383"/>
    <w:rPr>
      <w:b/>
      <w:bCs/>
    </w:rPr>
  </w:style>
  <w:style w:type="table" w:customStyle="1" w:styleId="LightShading1">
    <w:name w:val="Light Shading1"/>
    <w:basedOn w:val="TableNormal"/>
    <w:uiPriority w:val="60"/>
    <w:rsid w:val="009F6F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195E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E61"/>
    <w:rPr>
      <w:sz w:val="20"/>
      <w:szCs w:val="20"/>
    </w:rPr>
  </w:style>
  <w:style w:type="character" w:styleId="FootnoteReference">
    <w:name w:val="footnote reference"/>
    <w:basedOn w:val="DefaultParagraphFont"/>
    <w:uiPriority w:val="99"/>
    <w:semiHidden/>
    <w:unhideWhenUsed/>
    <w:rsid w:val="00195E61"/>
    <w:rPr>
      <w:vertAlign w:val="superscript"/>
    </w:rPr>
  </w:style>
  <w:style w:type="paragraph" w:styleId="DocumentMap">
    <w:name w:val="Document Map"/>
    <w:basedOn w:val="Normal"/>
    <w:link w:val="DocumentMapChar"/>
    <w:uiPriority w:val="99"/>
    <w:semiHidden/>
    <w:unhideWhenUsed/>
    <w:rsid w:val="00A15C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5CBC"/>
    <w:rPr>
      <w:rFonts w:ascii="Tahoma" w:hAnsi="Tahoma" w:cs="Tahoma"/>
      <w:sz w:val="16"/>
      <w:szCs w:val="16"/>
    </w:rPr>
  </w:style>
  <w:style w:type="paragraph" w:styleId="Header">
    <w:name w:val="header"/>
    <w:basedOn w:val="Normal"/>
    <w:link w:val="HeaderChar"/>
    <w:uiPriority w:val="99"/>
    <w:unhideWhenUsed/>
    <w:rsid w:val="00A15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CBC"/>
  </w:style>
  <w:style w:type="paragraph" w:styleId="Footer">
    <w:name w:val="footer"/>
    <w:basedOn w:val="Normal"/>
    <w:link w:val="FooterChar"/>
    <w:uiPriority w:val="99"/>
    <w:unhideWhenUsed/>
    <w:rsid w:val="00A15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CBC"/>
  </w:style>
  <w:style w:type="paragraph" w:customStyle="1" w:styleId="To-do">
    <w:name w:val="To-do"/>
    <w:basedOn w:val="BodyText2"/>
    <w:link w:val="To-doChar"/>
    <w:qFormat/>
    <w:rsid w:val="00C377DC"/>
  </w:style>
  <w:style w:type="character" w:customStyle="1" w:styleId="To-doChar">
    <w:name w:val="To-do Char"/>
    <w:basedOn w:val="BodyText2Char"/>
    <w:link w:val="To-do"/>
    <w:rsid w:val="00C377DC"/>
  </w:style>
  <w:style w:type="paragraph" w:styleId="ListBullet3">
    <w:name w:val="List Bullet 3"/>
    <w:basedOn w:val="Normal"/>
    <w:uiPriority w:val="99"/>
    <w:unhideWhenUsed/>
    <w:rsid w:val="00795A25"/>
    <w:pPr>
      <w:tabs>
        <w:tab w:val="num" w:pos="1080"/>
      </w:tabs>
      <w:ind w:left="1080" w:hanging="360"/>
      <w:contextualSpacing/>
    </w:pPr>
  </w:style>
  <w:style w:type="character" w:styleId="FollowedHyperlink">
    <w:name w:val="FollowedHyperlink"/>
    <w:basedOn w:val="DefaultParagraphFont"/>
    <w:uiPriority w:val="99"/>
    <w:semiHidden/>
    <w:unhideWhenUsed/>
    <w:rsid w:val="002E3755"/>
    <w:rPr>
      <w:color w:val="800080" w:themeColor="followedHyperlink"/>
      <w:u w:val="none"/>
    </w:rPr>
  </w:style>
  <w:style w:type="paragraph" w:styleId="TOC3">
    <w:name w:val="toc 3"/>
    <w:basedOn w:val="Normal"/>
    <w:next w:val="Normal"/>
    <w:autoRedefine/>
    <w:uiPriority w:val="39"/>
    <w:unhideWhenUsed/>
    <w:rsid w:val="00602A34"/>
    <w:pPr>
      <w:spacing w:after="100"/>
      <w:ind w:left="440"/>
    </w:pPr>
  </w:style>
  <w:style w:type="table" w:customStyle="1" w:styleId="LightList-Accent11">
    <w:name w:val="Light List - Accent 11"/>
    <w:basedOn w:val="TableNormal"/>
    <w:uiPriority w:val="61"/>
    <w:rsid w:val="00663BB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CE3C74"/>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02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2B73"/>
    <w:rPr>
      <w:rFonts w:ascii="Courier" w:hAnsi="Courier" w:cs="Courier"/>
      <w:sz w:val="20"/>
      <w:szCs w:val="20"/>
    </w:rPr>
  </w:style>
  <w:style w:type="paragraph" w:customStyle="1" w:styleId="codeend">
    <w:name w:val="code end"/>
    <w:basedOn w:val="code"/>
    <w:link w:val="codeendChar"/>
    <w:qFormat/>
    <w:rsid w:val="00787973"/>
    <w:pPr>
      <w:spacing w:after="120"/>
    </w:pPr>
  </w:style>
  <w:style w:type="character" w:customStyle="1" w:styleId="codeendChar">
    <w:name w:val="code end Char"/>
    <w:basedOn w:val="codeChar"/>
    <w:link w:val="codeend"/>
    <w:rsid w:val="00787973"/>
    <w:rPr>
      <w:rFonts w:ascii="Courier" w:hAnsi="Courier"/>
      <w:shd w:val="pct15" w:color="auto" w:fill="auto"/>
    </w:rPr>
  </w:style>
  <w:style w:type="paragraph" w:customStyle="1" w:styleId="ListedIndent">
    <w:name w:val="ListedIndent"/>
    <w:basedOn w:val="BodyText3"/>
    <w:link w:val="ListedIndentChar"/>
    <w:qFormat/>
    <w:rsid w:val="00183B3F"/>
    <w:pPr>
      <w:ind w:left="1440" w:hanging="1440"/>
    </w:pPr>
    <w:rPr>
      <w:b/>
    </w:rPr>
  </w:style>
  <w:style w:type="character" w:customStyle="1" w:styleId="ListedIndentChar">
    <w:name w:val="ListedIndent Char"/>
    <w:basedOn w:val="BodyText3Char"/>
    <w:link w:val="ListedIndent"/>
    <w:rsid w:val="00183B3F"/>
    <w:rPr>
      <w:b/>
      <w:szCs w:val="16"/>
    </w:rPr>
  </w:style>
  <w:style w:type="paragraph" w:styleId="ListParagraph">
    <w:name w:val="List Paragraph"/>
    <w:basedOn w:val="Normal"/>
    <w:uiPriority w:val="34"/>
    <w:qFormat/>
    <w:rsid w:val="000B6055"/>
    <w:pPr>
      <w:ind w:left="720"/>
      <w:contextualSpacing/>
    </w:pPr>
  </w:style>
  <w:style w:type="table" w:customStyle="1" w:styleId="MediumShading1-Accent11">
    <w:name w:val="Medium Shading 1 - Accent 11"/>
    <w:basedOn w:val="TableNormal"/>
    <w:uiPriority w:val="63"/>
    <w:rsid w:val="00C466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C420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sitemap">
    <w:name w:val="site map"/>
    <w:basedOn w:val="code"/>
    <w:link w:val="sitemapChar"/>
    <w:qFormat/>
    <w:rsid w:val="0039295A"/>
    <w:pPr>
      <w:tabs>
        <w:tab w:val="left" w:pos="720"/>
        <w:tab w:val="left" w:pos="1440"/>
        <w:tab w:val="left" w:pos="2160"/>
        <w:tab w:val="left" w:pos="5760"/>
      </w:tabs>
    </w:pPr>
  </w:style>
  <w:style w:type="table" w:customStyle="1" w:styleId="MediumShading1-Accent12">
    <w:name w:val="Medium Shading 1 - Accent 12"/>
    <w:basedOn w:val="TableNormal"/>
    <w:uiPriority w:val="63"/>
    <w:rsid w:val="008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sitemapChar">
    <w:name w:val="site map Char"/>
    <w:basedOn w:val="codeChar"/>
    <w:link w:val="sitemap"/>
    <w:rsid w:val="0039295A"/>
    <w:rPr>
      <w:rFonts w:ascii="Courier" w:hAnsi="Courier"/>
      <w:shd w:val="pct15" w:color="auto" w:fill="auto"/>
    </w:rPr>
  </w:style>
  <w:style w:type="paragraph" w:styleId="Caption">
    <w:name w:val="caption"/>
    <w:basedOn w:val="Normal"/>
    <w:next w:val="Normal"/>
    <w:uiPriority w:val="35"/>
    <w:unhideWhenUsed/>
    <w:qFormat/>
    <w:rsid w:val="000F7F75"/>
    <w:pPr>
      <w:spacing w:line="240" w:lineRule="auto"/>
    </w:pPr>
    <w:rPr>
      <w:b/>
      <w:bCs/>
      <w:color w:val="4F81BD" w:themeColor="accent1"/>
      <w:sz w:val="18"/>
      <w:szCs w:val="18"/>
    </w:rPr>
  </w:style>
  <w:style w:type="table" w:styleId="MediumShading1-Accent1">
    <w:name w:val="Medium Shading 1 Accent 1"/>
    <w:basedOn w:val="TableNormal"/>
    <w:uiPriority w:val="63"/>
    <w:rsid w:val="00456B6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rfulGrid-Accent1">
    <w:name w:val="Colorful Grid Accent 1"/>
    <w:basedOn w:val="TableNormal"/>
    <w:uiPriority w:val="73"/>
    <w:rsid w:val="001949D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Bullet">
    <w:name w:val="List Bullet"/>
    <w:basedOn w:val="Normal"/>
    <w:uiPriority w:val="99"/>
    <w:unhideWhenUsed/>
    <w:rsid w:val="00A9535B"/>
    <w:pPr>
      <w:numPr>
        <w:numId w:val="1"/>
      </w:numPr>
      <w:contextualSpacing/>
    </w:pPr>
  </w:style>
  <w:style w:type="character" w:customStyle="1" w:styleId="employment-date">
    <w:name w:val="employment-date"/>
    <w:basedOn w:val="DefaultParagraphFont"/>
    <w:uiPriority w:val="1"/>
    <w:qFormat/>
    <w:rsid w:val="005F7BCB"/>
    <w:rPr>
      <w:rFonts w:asciiTheme="minorHAnsi" w:hAnsiTheme="minorHAnsi" w:cs="Times New Roman"/>
      <w:b w:val="0"/>
      <w:caps w:val="0"/>
      <w:smallCaps w:val="0"/>
      <w:strike w:val="0"/>
      <w:dstrike w:val="0"/>
      <w:vanish w:val="0"/>
      <w:color w:val="000000"/>
      <w:sz w:val="20"/>
      <w:szCs w:val="20"/>
      <w:vertAlign w:val="baseline"/>
    </w:rPr>
  </w:style>
  <w:style w:type="paragraph" w:customStyle="1" w:styleId="Heading1Hyperlink">
    <w:name w:val="Heading 1 Hyperlink"/>
    <w:basedOn w:val="Heading1"/>
    <w:link w:val="Heading1HyperlinkChar"/>
    <w:qFormat/>
    <w:rsid w:val="002E3755"/>
    <w:pPr>
      <w:tabs>
        <w:tab w:val="right" w:pos="9360"/>
      </w:tabs>
    </w:pPr>
    <w:rPr>
      <w:u w:val="single"/>
    </w:rPr>
  </w:style>
  <w:style w:type="character" w:customStyle="1" w:styleId="Heading1HyperlinkChar">
    <w:name w:val="Heading 1 Hyperlink Char"/>
    <w:basedOn w:val="Heading1Char"/>
    <w:link w:val="Heading1Hyperlink"/>
    <w:rsid w:val="002E3755"/>
    <w:rPr>
      <w:rFonts w:eastAsia="Times New Roman" w:cstheme="majorBidi"/>
      <w:b/>
      <w:bCs/>
      <w:color w:val="365F91" w:themeColor="accent1" w:themeShade="BF"/>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892">
      <w:bodyDiv w:val="1"/>
      <w:marLeft w:val="0"/>
      <w:marRight w:val="0"/>
      <w:marTop w:val="0"/>
      <w:marBottom w:val="0"/>
      <w:divBdr>
        <w:top w:val="none" w:sz="0" w:space="0" w:color="auto"/>
        <w:left w:val="none" w:sz="0" w:space="0" w:color="auto"/>
        <w:bottom w:val="none" w:sz="0" w:space="0" w:color="auto"/>
        <w:right w:val="none" w:sz="0" w:space="0" w:color="auto"/>
      </w:divBdr>
    </w:div>
    <w:div w:id="141507820">
      <w:bodyDiv w:val="1"/>
      <w:marLeft w:val="0"/>
      <w:marRight w:val="0"/>
      <w:marTop w:val="0"/>
      <w:marBottom w:val="0"/>
      <w:divBdr>
        <w:top w:val="none" w:sz="0" w:space="0" w:color="auto"/>
        <w:left w:val="none" w:sz="0" w:space="0" w:color="auto"/>
        <w:bottom w:val="none" w:sz="0" w:space="0" w:color="auto"/>
        <w:right w:val="none" w:sz="0" w:space="0" w:color="auto"/>
      </w:divBdr>
      <w:divsChild>
        <w:div w:id="507907563">
          <w:marLeft w:val="0"/>
          <w:marRight w:val="0"/>
          <w:marTop w:val="0"/>
          <w:marBottom w:val="0"/>
          <w:divBdr>
            <w:top w:val="none" w:sz="0" w:space="0" w:color="auto"/>
            <w:left w:val="none" w:sz="0" w:space="0" w:color="auto"/>
            <w:bottom w:val="none" w:sz="0" w:space="0" w:color="auto"/>
            <w:right w:val="none" w:sz="0" w:space="0" w:color="auto"/>
          </w:divBdr>
        </w:div>
      </w:divsChild>
    </w:div>
    <w:div w:id="378744650">
      <w:bodyDiv w:val="1"/>
      <w:marLeft w:val="0"/>
      <w:marRight w:val="0"/>
      <w:marTop w:val="0"/>
      <w:marBottom w:val="0"/>
      <w:divBdr>
        <w:top w:val="none" w:sz="0" w:space="0" w:color="auto"/>
        <w:left w:val="none" w:sz="0" w:space="0" w:color="auto"/>
        <w:bottom w:val="none" w:sz="0" w:space="0" w:color="auto"/>
        <w:right w:val="none" w:sz="0" w:space="0" w:color="auto"/>
      </w:divBdr>
    </w:div>
    <w:div w:id="503860579">
      <w:bodyDiv w:val="1"/>
      <w:marLeft w:val="0"/>
      <w:marRight w:val="0"/>
      <w:marTop w:val="0"/>
      <w:marBottom w:val="0"/>
      <w:divBdr>
        <w:top w:val="none" w:sz="0" w:space="0" w:color="auto"/>
        <w:left w:val="none" w:sz="0" w:space="0" w:color="auto"/>
        <w:bottom w:val="none" w:sz="0" w:space="0" w:color="auto"/>
        <w:right w:val="none" w:sz="0" w:space="0" w:color="auto"/>
      </w:divBdr>
    </w:div>
    <w:div w:id="930965516">
      <w:bodyDiv w:val="1"/>
      <w:marLeft w:val="0"/>
      <w:marRight w:val="0"/>
      <w:marTop w:val="0"/>
      <w:marBottom w:val="0"/>
      <w:divBdr>
        <w:top w:val="none" w:sz="0" w:space="0" w:color="auto"/>
        <w:left w:val="none" w:sz="0" w:space="0" w:color="auto"/>
        <w:bottom w:val="none" w:sz="0" w:space="0" w:color="auto"/>
        <w:right w:val="none" w:sz="0" w:space="0" w:color="auto"/>
      </w:divBdr>
    </w:div>
    <w:div w:id="964777059">
      <w:bodyDiv w:val="1"/>
      <w:marLeft w:val="0"/>
      <w:marRight w:val="0"/>
      <w:marTop w:val="0"/>
      <w:marBottom w:val="0"/>
      <w:divBdr>
        <w:top w:val="none" w:sz="0" w:space="0" w:color="auto"/>
        <w:left w:val="none" w:sz="0" w:space="0" w:color="auto"/>
        <w:bottom w:val="none" w:sz="0" w:space="0" w:color="auto"/>
        <w:right w:val="none" w:sz="0" w:space="0" w:color="auto"/>
      </w:divBdr>
      <w:divsChild>
        <w:div w:id="964001709">
          <w:marLeft w:val="0"/>
          <w:marRight w:val="0"/>
          <w:marTop w:val="0"/>
          <w:marBottom w:val="0"/>
          <w:divBdr>
            <w:top w:val="none" w:sz="0" w:space="0" w:color="auto"/>
            <w:left w:val="none" w:sz="0" w:space="0" w:color="auto"/>
            <w:bottom w:val="none" w:sz="0" w:space="0" w:color="auto"/>
            <w:right w:val="none" w:sz="0" w:space="0" w:color="auto"/>
          </w:divBdr>
        </w:div>
      </w:divsChild>
    </w:div>
    <w:div w:id="1570193750">
      <w:bodyDiv w:val="1"/>
      <w:marLeft w:val="0"/>
      <w:marRight w:val="0"/>
      <w:marTop w:val="0"/>
      <w:marBottom w:val="0"/>
      <w:divBdr>
        <w:top w:val="none" w:sz="0" w:space="0" w:color="auto"/>
        <w:left w:val="none" w:sz="0" w:space="0" w:color="auto"/>
        <w:bottom w:val="none" w:sz="0" w:space="0" w:color="auto"/>
        <w:right w:val="none" w:sz="0" w:space="0" w:color="auto"/>
      </w:divBdr>
    </w:div>
    <w:div w:id="1678775600">
      <w:bodyDiv w:val="1"/>
      <w:marLeft w:val="0"/>
      <w:marRight w:val="0"/>
      <w:marTop w:val="0"/>
      <w:marBottom w:val="0"/>
      <w:divBdr>
        <w:top w:val="none" w:sz="0" w:space="0" w:color="auto"/>
        <w:left w:val="none" w:sz="0" w:space="0" w:color="auto"/>
        <w:bottom w:val="none" w:sz="0" w:space="0" w:color="auto"/>
        <w:right w:val="none" w:sz="0" w:space="0" w:color="auto"/>
      </w:divBdr>
    </w:div>
    <w:div w:id="1778600266">
      <w:bodyDiv w:val="1"/>
      <w:marLeft w:val="0"/>
      <w:marRight w:val="0"/>
      <w:marTop w:val="0"/>
      <w:marBottom w:val="0"/>
      <w:divBdr>
        <w:top w:val="none" w:sz="0" w:space="0" w:color="auto"/>
        <w:left w:val="none" w:sz="0" w:space="0" w:color="auto"/>
        <w:bottom w:val="none" w:sz="0" w:space="0" w:color="auto"/>
        <w:right w:val="none" w:sz="0" w:space="0" w:color="auto"/>
      </w:divBdr>
      <w:divsChild>
        <w:div w:id="59293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forster.com" TargetMode="External"/><Relationship Id="rId18" Type="http://schemas.openxmlformats.org/officeDocument/2006/relationships/hyperlink" Target="http://instagram.com/tforster" TargetMode="External"/><Relationship Id="rId26" Type="http://schemas.openxmlformats.org/officeDocument/2006/relationships/hyperlink" Target="http://www.airdberlis.com/" TargetMode="External"/><Relationship Id="rId39" Type="http://schemas.openxmlformats.org/officeDocument/2006/relationships/fontTable" Target="fontTable.xml"/><Relationship Id="rId21" Type="http://schemas.openxmlformats.org/officeDocument/2006/relationships/hyperlink" Target="http://www.adbeast.com/studio.html" TargetMode="External"/><Relationship Id="rId34" Type="http://schemas.openxmlformats.org/officeDocument/2006/relationships/hyperlink" Target="http://burson-marsteller.com" TargetMode="External"/><Relationship Id="rId7" Type="http://schemas.openxmlformats.org/officeDocument/2006/relationships/settings" Target="settings.xml"/><Relationship Id="rId12" Type="http://schemas.openxmlformats.org/officeDocument/2006/relationships/hyperlink" Target="tel:4166174921" TargetMode="External"/><Relationship Id="rId17" Type="http://schemas.openxmlformats.org/officeDocument/2006/relationships/hyperlink" Target="http://www.linkedin.com/in/tforster" TargetMode="External"/><Relationship Id="rId25" Type="http://schemas.openxmlformats.org/officeDocument/2006/relationships/hyperlink" Target="http://www.travelex.ca/CA/For-Business/Products-and-Services/Products-and-Services/" TargetMode="External"/><Relationship Id="rId33" Type="http://schemas.openxmlformats.org/officeDocument/2006/relationships/hyperlink" Target="http://torys.com"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tforster" TargetMode="External"/><Relationship Id="rId20" Type="http://schemas.openxmlformats.org/officeDocument/2006/relationships/hyperlink" Target="http://adbeast.com/" TargetMode="External"/><Relationship Id="rId29" Type="http://schemas.openxmlformats.org/officeDocument/2006/relationships/hyperlink" Target="http://en.wikipedia.org/wiki/Toronto_Works_and_Emergency_Service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troy.forster@gmail.com" TargetMode="External"/><Relationship Id="rId24" Type="http://schemas.openxmlformats.org/officeDocument/2006/relationships/hyperlink" Target="http://www.insystems.com/" TargetMode="External"/><Relationship Id="rId32" Type="http://schemas.openxmlformats.org/officeDocument/2006/relationships/hyperlink" Target="http://rogers.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twitter.com/tforster" TargetMode="External"/><Relationship Id="rId23" Type="http://schemas.openxmlformats.org/officeDocument/2006/relationships/hyperlink" Target="http://www.subarurallyteam.com/" TargetMode="External"/><Relationship Id="rId28" Type="http://schemas.openxmlformats.org/officeDocument/2006/relationships/hyperlink" Target="http://www.ilo.org/"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tbwa-toronto.com" TargetMode="External"/><Relationship Id="rId31" Type="http://schemas.openxmlformats.org/officeDocument/2006/relationships/hyperlink" Target="http://www.gasp.co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tforster.com" TargetMode="External"/><Relationship Id="rId22" Type="http://schemas.openxmlformats.org/officeDocument/2006/relationships/hyperlink" Target="http://www.airdberlis.com/" TargetMode="External"/><Relationship Id="rId27" Type="http://schemas.openxmlformats.org/officeDocument/2006/relationships/hyperlink" Target="http://www.labour.gov.on.ca/english/" TargetMode="External"/><Relationship Id="rId30" Type="http://schemas.openxmlformats.org/officeDocument/2006/relationships/hyperlink" Target="http://scotiabank.com" TargetMode="External"/><Relationship Id="rId35" Type="http://schemas.openxmlformats.org/officeDocument/2006/relationships/hyperlink" Target="http://hepcomotion.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hyperlink" Target="http://tforster.com" TargetMode="External"/><Relationship Id="rId2" Type="http://schemas.openxmlformats.org/officeDocument/2006/relationships/hyperlink" Target="tel:4166174921" TargetMode="External"/><Relationship Id="rId1" Type="http://schemas.openxmlformats.org/officeDocument/2006/relationships/hyperlink" Target="mailto:troy.forste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y.forster\AppData\Roaming\Microsoft\Templates\tbwa-technical-brief-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C4A0F-D34E-4AA1-A967-D3A183908C72}">
  <ds:schemaRefs>
    <ds:schemaRef ds:uri="http://schemas.openxmlformats.org/officeDocument/2006/bibliography"/>
  </ds:schemaRefs>
</ds:datastoreItem>
</file>

<file path=customXml/itemProps2.xml><?xml version="1.0" encoding="utf-8"?>
<ds:datastoreItem xmlns:ds="http://schemas.openxmlformats.org/officeDocument/2006/customXml" ds:itemID="{6A1B62EF-BA50-4A6D-88C1-43D760681366}">
  <ds:schemaRefs>
    <ds:schemaRef ds:uri="http://schemas.openxmlformats.org/officeDocument/2006/bibliography"/>
  </ds:schemaRefs>
</ds:datastoreItem>
</file>

<file path=customXml/itemProps3.xml><?xml version="1.0" encoding="utf-8"?>
<ds:datastoreItem xmlns:ds="http://schemas.openxmlformats.org/officeDocument/2006/customXml" ds:itemID="{66A721B1-855F-46FE-8336-7287F4D7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tbwa-technical-brief-template.dotx</Template>
  <TotalTime>274</TotalTime>
  <Pages>5</Pages>
  <Words>1463</Words>
  <Characters>9369</Characters>
  <Application>Microsoft Office Word</Application>
  <DocSecurity>0</DocSecurity>
  <Lines>187</Lines>
  <Paragraphs>161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Troy Forster, Director of Technology and Innovation</vt:lpstr>
      <vt:lpstr>About Me</vt:lpstr>
      <vt:lpstr>Recent Projects and Highlights</vt:lpstr>
      <vt:lpstr>TBWA\Toronto	April 2010 to now</vt:lpstr>
      <vt:lpstr>    Director of Technology and Innovation</vt:lpstr>
      <vt:lpstr>Adbeast (Toronto)	November 2005 to March 2010</vt:lpstr>
      <vt:lpstr>    Solution Architect</vt:lpstr>
      <vt:lpstr>Aird &amp; Berlis LLP (Toronto)	January 2004 to November 2005</vt:lpstr>
      <vt:lpstr>    Solution Consultant</vt:lpstr>
      <vt:lpstr>Creative Standard Canada (Toronto)	January 2003 to January 2004 (company closed)</vt:lpstr>
      <vt:lpstr>    Development Manager</vt:lpstr>
      <vt:lpstr>Travelex Canada (Toronto)	January 2002 to January 2003</vt:lpstr>
      <vt:lpstr>    Consulting Technology Director</vt:lpstr>
      <vt:lpstr>Aird &amp; Berlis LLP (Toronto)	February 2001 to January 2002</vt:lpstr>
      <vt:lpstr>    Senior Consultant</vt:lpstr>
      <vt:lpstr>Ontario Ministry of Labour (Toronto)	September 2000 to February 2001</vt:lpstr>
      <vt:lpstr>    Development Consultant</vt:lpstr>
      <vt:lpstr>    International Labour Organization (Geneva, Switzerland)	January 2000 to May 2000</vt:lpstr>
      <vt:lpstr>    Development Consultant</vt:lpstr>
      <vt:lpstr>The City of Toronto	November 1998 to January 2000</vt:lpstr>
      <vt:lpstr>    Development Consultant</vt:lpstr>
      <vt:lpstr>The Bank of Novascotia (Toronto)	July 1997 to November 1998</vt:lpstr>
      <vt:lpstr>    Year 2000 Consultant</vt:lpstr>
      <vt:lpstr>Rogers Communications (Toronto)	June 1995 to July 1997</vt:lpstr>
      <vt:lpstr>    Senior Developer</vt:lpstr>
      <vt:lpstr>Tories LLP (Toronto)	April 1994 to June 1995</vt:lpstr>
      <vt:lpstr>    Helpdesk Specialist and Intermediate Developer</vt:lpstr>
      <vt:lpstr>Burson-Marsteller (Toronto)	September 1992 to April 1994</vt:lpstr>
      <vt:lpstr>    Technical Administrator and Account Coordinator</vt:lpstr>
      <vt:lpstr>Dawson Microsystems (London, ON)	February 1991 to September 1992</vt:lpstr>
      <vt:lpstr>    Inside PC Sales</vt:lpstr>
      <vt:lpstr>Mandelbrot Computer Solutions (London, ON)	August 1990 to February 1991</vt:lpstr>
      <vt:lpstr>    Sole Proprietor </vt:lpstr>
      <vt:lpstr>HepcoMotion (London, UK)	July 1988 to August 1990</vt:lpstr>
      <vt:lpstr>    Production Planning Programmer</vt:lpstr>
    </vt:vector>
  </TitlesOfParts>
  <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Troy Forster, Director of Technology and Innovation</dc:title>
  <dc:creator>Troy Forster</dc:creator>
  <cp:lastModifiedBy>Troy Forster</cp:lastModifiedBy>
  <cp:revision>47</cp:revision>
  <cp:lastPrinted>2010-08-07T18:10:00Z</cp:lastPrinted>
  <dcterms:created xsi:type="dcterms:W3CDTF">2014-06-07T19:37:00Z</dcterms:created>
  <dcterms:modified xsi:type="dcterms:W3CDTF">2014-06-08T00:53:00Z</dcterms:modified>
</cp:coreProperties>
</file>